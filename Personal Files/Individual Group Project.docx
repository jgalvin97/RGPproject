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F2776" w14:textId="22D5F191" w:rsidR="008C1C75" w:rsidRDefault="00314ED7">
      <w:pPr>
        <w:pStyle w:val="Title"/>
      </w:pPr>
      <w:sdt>
        <w:sdtPr>
          <w:alias w:val="Title"/>
          <w:tag w:val=""/>
          <w:id w:val="726351117"/>
          <w:placeholder>
            <w:docPart w:val="1F038ECDC8514347A2DFF399446E61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EF7B90">
            <w:rPr>
              <w:lang w:val="en-GB" w:bidi="en-GB"/>
            </w:rPr>
            <w:t>Robotics Group P</w:t>
          </w:r>
          <w:r>
            <w:rPr>
              <w:lang w:val="en-GB" w:bidi="en-GB"/>
            </w:rPr>
            <w:t>roject Individual Report</w:t>
          </w:r>
        </w:sdtContent>
      </w:sdt>
    </w:p>
    <w:p w14:paraId="5899E156" w14:textId="77777777" w:rsidR="00F23627" w:rsidRDefault="00F23627">
      <w:pPr>
        <w:pStyle w:val="Title2"/>
      </w:pPr>
      <w:r>
        <w:t>Zehra Punjwani</w:t>
      </w:r>
    </w:p>
    <w:p w14:paraId="226689AB" w14:textId="77777777" w:rsidR="008C1C75" w:rsidRDefault="00F23627">
      <w:pPr>
        <w:pStyle w:val="Title2"/>
      </w:pPr>
      <w:r>
        <w:t>1431800</w:t>
      </w:r>
    </w:p>
    <w:p w14:paraId="52BC2E66" w14:textId="77777777" w:rsidR="008C1C75" w:rsidRDefault="00F23627" w:rsidP="00F23627">
      <w:pPr>
        <w:pStyle w:val="Title2"/>
      </w:pPr>
      <w:r>
        <w:t>King’s College London</w:t>
      </w:r>
      <w:r w:rsidR="00CE59D0">
        <w:rPr>
          <w:lang w:val="en-GB" w:bidi="en-GB"/>
        </w:rPr>
        <w:br w:type="page"/>
      </w:r>
    </w:p>
    <w:sdt>
      <w:sdtPr>
        <w:id w:val="-1012997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kern w:val="24"/>
          <w:szCs w:val="24"/>
          <w:lang w:eastAsia="ja-JP"/>
        </w:rPr>
      </w:sdtEndPr>
      <w:sdtContent>
        <w:p w14:paraId="0FF7A590" w14:textId="6932ED89" w:rsidR="00314ED7" w:rsidRDefault="00314ED7">
          <w:pPr>
            <w:pStyle w:val="TOCHeading"/>
          </w:pPr>
          <w:r>
            <w:t>Table of Contents</w:t>
          </w:r>
        </w:p>
        <w:p w14:paraId="1F5892F1" w14:textId="77777777" w:rsidR="00114C49" w:rsidRDefault="00314ED7">
          <w:pPr>
            <w:pStyle w:val="TOC1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6875344" w:history="1">
            <w:r w:rsidR="00114C49" w:rsidRPr="00C2009F">
              <w:rPr>
                <w:rStyle w:val="Hyperlink"/>
                <w:noProof/>
                <w:lang w:val="en-GB" w:bidi="en-GB"/>
              </w:rPr>
              <w:t>Introduction</w:t>
            </w:r>
            <w:r w:rsidR="00114C49">
              <w:rPr>
                <w:noProof/>
                <w:webHidden/>
              </w:rPr>
              <w:tab/>
            </w:r>
            <w:r w:rsidR="00114C49">
              <w:rPr>
                <w:noProof/>
                <w:webHidden/>
              </w:rPr>
              <w:fldChar w:fldCharType="begin"/>
            </w:r>
            <w:r w:rsidR="00114C49">
              <w:rPr>
                <w:noProof/>
                <w:webHidden/>
              </w:rPr>
              <w:instrText xml:space="preserve"> PAGEREF _Toc476875344 \h </w:instrText>
            </w:r>
            <w:r w:rsidR="00114C49">
              <w:rPr>
                <w:noProof/>
                <w:webHidden/>
              </w:rPr>
            </w:r>
            <w:r w:rsidR="00114C49">
              <w:rPr>
                <w:noProof/>
                <w:webHidden/>
              </w:rPr>
              <w:fldChar w:fldCharType="separate"/>
            </w:r>
            <w:r w:rsidR="00114C49">
              <w:rPr>
                <w:noProof/>
                <w:webHidden/>
              </w:rPr>
              <w:t>4</w:t>
            </w:r>
            <w:r w:rsidR="00114C49">
              <w:rPr>
                <w:noProof/>
                <w:webHidden/>
              </w:rPr>
              <w:fldChar w:fldCharType="end"/>
            </w:r>
          </w:hyperlink>
        </w:p>
        <w:p w14:paraId="2409F7F3" w14:textId="77777777" w:rsidR="00114C49" w:rsidRDefault="00114C49">
          <w:pPr>
            <w:pStyle w:val="TOC1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lang w:val="en-GB" w:eastAsia="en-GB"/>
            </w:rPr>
          </w:pPr>
          <w:hyperlink w:anchor="_Toc476875345" w:history="1">
            <w:r w:rsidRPr="00C2009F">
              <w:rPr>
                <w:rStyle w:val="Hyperlink"/>
                <w:noProof/>
                <w:lang w:val="en-GB"/>
              </w:rPr>
              <w:t>Robotics Group Project Individual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FB4C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46" w:history="1">
            <w:r w:rsidRPr="00C2009F">
              <w:rPr>
                <w:rStyle w:val="Hyperlink"/>
                <w:noProof/>
              </w:rPr>
              <w:t>Team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5A2B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47" w:history="1">
            <w:r w:rsidRPr="00C2009F">
              <w:rPr>
                <w:rStyle w:val="Hyperlink"/>
                <w:noProof/>
              </w:rPr>
              <w:t>Team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E902" w14:textId="77777777" w:rsidR="00114C49" w:rsidRDefault="00114C49">
          <w:pPr>
            <w:pStyle w:val="TOC1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lang w:val="en-GB" w:eastAsia="en-GB"/>
            </w:rPr>
          </w:pPr>
          <w:hyperlink w:anchor="_Toc476875348" w:history="1">
            <w:r w:rsidRPr="00C2009F">
              <w:rPr>
                <w:rStyle w:val="Hyperlink"/>
                <w:noProof/>
                <w:lang w:val="en-GB" w:bidi="en-GB"/>
              </w:rPr>
              <w:t>Conclusion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ACD9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49" w:history="1">
            <w:r w:rsidRPr="00C2009F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C05F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50" w:history="1">
            <w:r w:rsidRPr="00C2009F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D78D" w14:textId="77777777" w:rsidR="00114C49" w:rsidRDefault="00114C49">
          <w:pPr>
            <w:pStyle w:val="TOC1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lang w:val="en-GB" w:eastAsia="en-GB"/>
            </w:rPr>
          </w:pPr>
          <w:hyperlink w:anchor="_Toc476875351" w:history="1">
            <w:r w:rsidRPr="00C2009F">
              <w:rPr>
                <w:rStyle w:val="Hyperlink"/>
                <w:noProof/>
                <w:lang w:val="en-GB" w:bidi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0A4D" w14:textId="77777777" w:rsidR="00114C49" w:rsidRDefault="00114C49">
          <w:pPr>
            <w:pStyle w:val="TOC1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lang w:val="en-GB" w:eastAsia="en-GB"/>
            </w:rPr>
          </w:pPr>
          <w:hyperlink w:anchor="_Toc476875352" w:history="1">
            <w:r w:rsidRPr="00C2009F">
              <w:rPr>
                <w:rStyle w:val="Hyperlink"/>
                <w:noProof/>
                <w:lang w:val="en-GB" w:bidi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E9CA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53" w:history="1">
            <w:r w:rsidRPr="00C2009F">
              <w:rPr>
                <w:rStyle w:val="Hyperlink"/>
                <w:noProof/>
              </w:rPr>
              <w:t>Team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BE9A" w14:textId="77777777" w:rsidR="00114C49" w:rsidRDefault="00114C49">
          <w:pPr>
            <w:pStyle w:val="TOC3"/>
            <w:tabs>
              <w:tab w:val="right" w:leader="dot" w:pos="9620"/>
            </w:tabs>
            <w:rPr>
              <w:rFonts w:cstheme="minorBidi"/>
              <w:noProof/>
              <w:kern w:val="0"/>
              <w:sz w:val="24"/>
              <w:szCs w:val="24"/>
              <w:lang w:val="en-GB" w:eastAsia="en-GB"/>
            </w:rPr>
          </w:pPr>
          <w:hyperlink w:anchor="_Toc476875354" w:history="1">
            <w:r w:rsidRPr="00C2009F">
              <w:rPr>
                <w:rStyle w:val="Hyperlink"/>
                <w:noProof/>
              </w:rPr>
              <w:t>Program Code –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FA15" w14:textId="77777777" w:rsidR="00114C49" w:rsidRDefault="00114C49">
          <w:pPr>
            <w:pStyle w:val="TOC2"/>
            <w:tabs>
              <w:tab w:val="right" w:leader="dot" w:pos="9620"/>
            </w:tabs>
            <w:rPr>
              <w:rFonts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76875355" w:history="1">
            <w:r w:rsidRPr="00C2009F">
              <w:rPr>
                <w:rStyle w:val="Hyperlink"/>
                <w:noProof/>
              </w:rPr>
              <w:t>Team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4753" w14:textId="7D70BDEB" w:rsidR="00314ED7" w:rsidRDefault="00314ED7">
          <w:r>
            <w:rPr>
              <w:b/>
              <w:bCs/>
              <w:noProof/>
            </w:rPr>
            <w:fldChar w:fldCharType="end"/>
          </w:r>
        </w:p>
      </w:sdtContent>
    </w:sdt>
    <w:p w14:paraId="49C98CB0" w14:textId="08ACAA5A" w:rsidR="00314ED7" w:rsidRDefault="00314ED7" w:rsidP="00314ED7">
      <w:pPr>
        <w:pStyle w:val="TOCHeading"/>
      </w:pPr>
    </w:p>
    <w:p w14:paraId="17BD9DBB" w14:textId="77777777" w:rsidR="008C1C75" w:rsidRDefault="00F23627" w:rsidP="00314ED7">
      <w:pPr>
        <w:pStyle w:val="SectionTitle"/>
      </w:pPr>
      <w:bookmarkStart w:id="0" w:name="_Toc476875139"/>
      <w:bookmarkStart w:id="1" w:name="_Toc476875151"/>
      <w:bookmarkStart w:id="2" w:name="_Toc476875344"/>
      <w:r>
        <w:rPr>
          <w:lang w:val="en-GB" w:bidi="en-GB"/>
        </w:rPr>
        <w:lastRenderedPageBreak/>
        <w:t>Introduction</w:t>
      </w:r>
      <w:bookmarkEnd w:id="0"/>
      <w:bookmarkEnd w:id="1"/>
      <w:bookmarkEnd w:id="2"/>
    </w:p>
    <w:p w14:paraId="6058C973" w14:textId="77777777" w:rsidR="008C1C75" w:rsidRDefault="008C1C75"/>
    <w:bookmarkStart w:id="3" w:name="_Toc476875140"/>
    <w:bookmarkStart w:id="4" w:name="_Toc476875152"/>
    <w:bookmarkStart w:id="5" w:name="_Toc476875345"/>
    <w:p w14:paraId="49353BA9" w14:textId="11078B38" w:rsidR="008C1C75" w:rsidRDefault="00542527">
      <w:pPr>
        <w:pStyle w:val="SectionTitle"/>
      </w:pPr>
      <w:sdt>
        <w:sdtPr>
          <w:alias w:val="Title"/>
          <w:tag w:val=""/>
          <w:id w:val="-1756435886"/>
          <w:placeholder>
            <w:docPart w:val="BEBE999CFED1CF469AE16BE96FD325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14ED7">
            <w:rPr>
              <w:lang w:val="en-GB"/>
            </w:rPr>
            <w:t>Robotics Group Project Individual Report</w:t>
          </w:r>
        </w:sdtContent>
      </w:sdt>
      <w:bookmarkEnd w:id="3"/>
      <w:bookmarkEnd w:id="4"/>
      <w:bookmarkEnd w:id="5"/>
    </w:p>
    <w:p w14:paraId="1A3E980A" w14:textId="77777777" w:rsidR="008C1C75" w:rsidRDefault="008C1C75"/>
    <w:p w14:paraId="6E5B82B5" w14:textId="77777777" w:rsidR="00F23627" w:rsidRDefault="00F23627" w:rsidP="00314ED7">
      <w:pPr>
        <w:pStyle w:val="Heading2"/>
      </w:pPr>
      <w:bookmarkStart w:id="6" w:name="_Toc476875141"/>
      <w:bookmarkStart w:id="7" w:name="_Toc476875153"/>
      <w:bookmarkStart w:id="8" w:name="_Toc476875346"/>
      <w:r>
        <w:t>Team 1</w:t>
      </w:r>
      <w:bookmarkEnd w:id="6"/>
      <w:bookmarkEnd w:id="7"/>
      <w:bookmarkEnd w:id="8"/>
    </w:p>
    <w:p w14:paraId="47B25A1B" w14:textId="77777777" w:rsidR="00F23627" w:rsidRDefault="00F23627" w:rsidP="00F23627">
      <w:pPr>
        <w:pStyle w:val="Heading1"/>
      </w:pPr>
    </w:p>
    <w:p w14:paraId="20379D7F" w14:textId="77777777" w:rsidR="00F23627" w:rsidRDefault="00F23627" w:rsidP="00314ED7">
      <w:pPr>
        <w:pStyle w:val="Heading2"/>
        <w:rPr>
          <w:lang w:val="en-GB" w:bidi="en-GB"/>
        </w:rPr>
      </w:pPr>
      <w:bookmarkStart w:id="9" w:name="_Toc476875142"/>
      <w:bookmarkStart w:id="10" w:name="_Toc476875154"/>
      <w:bookmarkStart w:id="11" w:name="_Toc476875347"/>
      <w:r>
        <w:t>Team 2</w:t>
      </w:r>
      <w:bookmarkEnd w:id="9"/>
      <w:bookmarkEnd w:id="10"/>
      <w:bookmarkEnd w:id="11"/>
      <w:r w:rsidR="00CE59D0">
        <w:rPr>
          <w:lang w:val="en-GB" w:bidi="en-GB"/>
        </w:rPr>
        <w:t xml:space="preserve"> </w:t>
      </w:r>
    </w:p>
    <w:bookmarkStart w:id="12" w:name="_Toc476875348" w:displacedByCustomXml="next"/>
    <w:bookmarkStart w:id="13" w:name="_Toc476875155" w:displacedByCustomXml="next"/>
    <w:bookmarkStart w:id="14" w:name="_Toc476875143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10A1C2E4" w14:textId="77777777" w:rsidR="008C1C75" w:rsidRDefault="00F23627">
          <w:pPr>
            <w:pStyle w:val="SectionTitle"/>
            <w:rPr>
              <w:lang w:val="en-GB" w:bidi="en-GB"/>
            </w:rPr>
          </w:pPr>
          <w:r>
            <w:rPr>
              <w:lang w:val="en-GB" w:bidi="en-GB"/>
            </w:rPr>
            <w:t>Conclusion and Discussion</w:t>
          </w:r>
          <w:bookmarkEnd w:id="14"/>
          <w:bookmarkEnd w:id="13"/>
          <w:bookmarkEnd w:id="12"/>
          <w:r>
            <w:rPr>
              <w:lang w:val="en-GB" w:bidi="en-GB"/>
            </w:rPr>
            <w:t xml:space="preserve"> </w:t>
          </w:r>
        </w:p>
        <w:p w14:paraId="6BAAF78E" w14:textId="77777777" w:rsidR="001C7D76" w:rsidRDefault="001C7D76" w:rsidP="001C7D76">
          <w:pPr>
            <w:ind w:firstLine="0"/>
          </w:pPr>
        </w:p>
        <w:p w14:paraId="18E7ECD6" w14:textId="25B20FBF" w:rsidR="001C7D76" w:rsidRDefault="001C7D76" w:rsidP="00314ED7">
          <w:pPr>
            <w:pStyle w:val="Heading2"/>
          </w:pPr>
          <w:bookmarkStart w:id="15" w:name="_Toc476875144"/>
          <w:bookmarkStart w:id="16" w:name="_Toc476875156"/>
          <w:bookmarkStart w:id="17" w:name="_Toc476875349"/>
          <w:r>
            <w:t>Limitations</w:t>
          </w:r>
          <w:bookmarkEnd w:id="15"/>
          <w:bookmarkEnd w:id="16"/>
          <w:bookmarkEnd w:id="17"/>
          <w:r>
            <w:t xml:space="preserve"> </w:t>
          </w:r>
        </w:p>
        <w:p w14:paraId="1475971A" w14:textId="77777777" w:rsidR="001C7D76" w:rsidRDefault="001C7D76" w:rsidP="001C7D76"/>
        <w:p w14:paraId="6F9621EA" w14:textId="6D9FFCF9" w:rsidR="001C7D76" w:rsidRPr="001C7D76" w:rsidRDefault="001C7D76" w:rsidP="00314ED7">
          <w:pPr>
            <w:pStyle w:val="Heading2"/>
          </w:pPr>
          <w:bookmarkStart w:id="18" w:name="_Toc476875145"/>
          <w:bookmarkStart w:id="19" w:name="_Toc476875157"/>
          <w:bookmarkStart w:id="20" w:name="_Toc476875350"/>
          <w:r>
            <w:t>Future Work</w:t>
          </w:r>
          <w:bookmarkEnd w:id="18"/>
          <w:bookmarkEnd w:id="19"/>
          <w:bookmarkEnd w:id="20"/>
        </w:p>
        <w:p w14:paraId="28BE6FAF" w14:textId="77777777" w:rsidR="008C1C75" w:rsidRDefault="00542527" w:rsidP="00F23627">
          <w:pPr>
            <w:pStyle w:val="Bibliography"/>
          </w:pPr>
        </w:p>
      </w:sdtContent>
    </w:sdt>
    <w:p w14:paraId="4C2DA463" w14:textId="16E2287D" w:rsidR="008C1C75" w:rsidRDefault="00F23627" w:rsidP="00D62EBE">
      <w:pPr>
        <w:pStyle w:val="SectionTitle"/>
        <w:rPr>
          <w:lang w:val="en-GB" w:bidi="en-GB"/>
        </w:rPr>
      </w:pPr>
      <w:bookmarkStart w:id="21" w:name="_Toc476875146"/>
      <w:bookmarkStart w:id="22" w:name="_Toc476875158"/>
      <w:bookmarkStart w:id="23" w:name="_Toc476875351"/>
      <w:r>
        <w:rPr>
          <w:lang w:val="en-GB" w:bidi="en-GB"/>
        </w:rPr>
        <w:lastRenderedPageBreak/>
        <w:t>References</w:t>
      </w:r>
      <w:bookmarkEnd w:id="21"/>
      <w:bookmarkEnd w:id="22"/>
      <w:bookmarkEnd w:id="23"/>
      <w:r>
        <w:rPr>
          <w:lang w:val="en-GB" w:bidi="en-GB"/>
        </w:rPr>
        <w:t xml:space="preserve"> </w:t>
      </w:r>
    </w:p>
    <w:p w14:paraId="7D381262" w14:textId="182C0252" w:rsidR="00AF584A" w:rsidRDefault="00AF584A">
      <w:r>
        <w:br w:type="page"/>
      </w:r>
    </w:p>
    <w:p w14:paraId="1FD19117" w14:textId="3EDFB346" w:rsidR="00AF584A" w:rsidRDefault="00AF584A" w:rsidP="00AF584A">
      <w:pPr>
        <w:pStyle w:val="SectionTitle"/>
        <w:rPr>
          <w:lang w:val="en-GB" w:bidi="en-GB"/>
        </w:rPr>
      </w:pPr>
      <w:bookmarkStart w:id="24" w:name="_Toc476875147"/>
      <w:bookmarkStart w:id="25" w:name="_Toc476875159"/>
      <w:bookmarkStart w:id="26" w:name="_Toc476875352"/>
      <w:r>
        <w:rPr>
          <w:lang w:val="en-GB" w:bidi="en-GB"/>
        </w:rPr>
        <w:lastRenderedPageBreak/>
        <w:t>Appendix</w:t>
      </w:r>
      <w:bookmarkEnd w:id="24"/>
      <w:bookmarkEnd w:id="25"/>
      <w:bookmarkEnd w:id="26"/>
    </w:p>
    <w:p w14:paraId="6A4D9F28" w14:textId="79B9A095" w:rsidR="00AF584A" w:rsidRDefault="00AF584A" w:rsidP="00314ED7">
      <w:pPr>
        <w:pStyle w:val="Heading2"/>
      </w:pPr>
      <w:bookmarkStart w:id="27" w:name="_Toc476875148"/>
      <w:bookmarkStart w:id="28" w:name="_Toc476875160"/>
      <w:bookmarkStart w:id="29" w:name="_Toc476875353"/>
      <w:r>
        <w:t>Team 1</w:t>
      </w:r>
      <w:bookmarkEnd w:id="27"/>
      <w:bookmarkEnd w:id="28"/>
      <w:bookmarkEnd w:id="29"/>
    </w:p>
    <w:p w14:paraId="12474C89" w14:textId="2CE3B261" w:rsidR="00E06975" w:rsidRDefault="00E06975" w:rsidP="00314ED7">
      <w:pPr>
        <w:pStyle w:val="Heading3"/>
        <w:ind w:firstLine="0"/>
      </w:pPr>
      <w:bookmarkStart w:id="30" w:name="_Toc476875149"/>
      <w:bookmarkStart w:id="31" w:name="_Toc476875161"/>
      <w:bookmarkStart w:id="32" w:name="_Toc476875354"/>
      <w:r>
        <w:t>Program Code – Java</w:t>
      </w:r>
      <w:bookmarkEnd w:id="30"/>
      <w:bookmarkEnd w:id="31"/>
      <w:bookmarkEnd w:id="32"/>
    </w:p>
    <w:p w14:paraId="18D2DD1A" w14:textId="363EEE5C" w:rsidR="00E06975" w:rsidRDefault="00E06975" w:rsidP="00E06975">
      <w:pPr>
        <w:spacing w:line="20" w:lineRule="atLeast"/>
        <w:ind w:firstLine="0"/>
      </w:pPr>
      <w:r>
        <w:t>package leJOSEV3;</w:t>
      </w:r>
    </w:p>
    <w:p w14:paraId="6C78E2E5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gramStart"/>
      <w:r>
        <w:t>lejos.hardware</w:t>
      </w:r>
      <w:proofErr w:type="gramEnd"/>
      <w:r>
        <w:t>.sensor.EV3UltrasonicSensor;</w:t>
      </w:r>
    </w:p>
    <w:p w14:paraId="74A54AB9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lejos.hardware</w:t>
      </w:r>
      <w:proofErr w:type="gramEnd"/>
      <w:r>
        <w:t>.port.Port</w:t>
      </w:r>
      <w:proofErr w:type="spellEnd"/>
      <w:r>
        <w:t>;</w:t>
      </w:r>
    </w:p>
    <w:p w14:paraId="04308BD4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lejos.hardware</w:t>
      </w:r>
      <w:proofErr w:type="gramEnd"/>
      <w:r>
        <w:t>.port.SensorPort</w:t>
      </w:r>
      <w:proofErr w:type="spellEnd"/>
      <w:r>
        <w:t>;</w:t>
      </w:r>
    </w:p>
    <w:p w14:paraId="5570F7CA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lejos.hardware</w:t>
      </w:r>
      <w:proofErr w:type="gramEnd"/>
      <w:r>
        <w:t>.port.MotorPort</w:t>
      </w:r>
      <w:proofErr w:type="spellEnd"/>
      <w:r>
        <w:t>;</w:t>
      </w:r>
    </w:p>
    <w:p w14:paraId="69DEEDED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lejos.robotics</w:t>
      </w:r>
      <w:proofErr w:type="gramEnd"/>
      <w:r>
        <w:t>.SampleProvider</w:t>
      </w:r>
      <w:proofErr w:type="spellEnd"/>
      <w:r>
        <w:t>;</w:t>
      </w:r>
    </w:p>
    <w:p w14:paraId="285A8C5E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lejos.utility</w:t>
      </w:r>
      <w:proofErr w:type="gramEnd"/>
      <w:r>
        <w:t>.Delay</w:t>
      </w:r>
      <w:proofErr w:type="spellEnd"/>
      <w:r>
        <w:t>;</w:t>
      </w:r>
    </w:p>
    <w:p w14:paraId="34C7C1E0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gramStart"/>
      <w:r>
        <w:t>lejos.hardware</w:t>
      </w:r>
      <w:proofErr w:type="gramEnd"/>
      <w:r>
        <w:t>.motor.EV3LargeRegulatedMotor;</w:t>
      </w:r>
    </w:p>
    <w:p w14:paraId="6E656C0A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lejos.hardware</w:t>
      </w:r>
      <w:proofErr w:type="gramEnd"/>
      <w:r>
        <w:t>.Button</w:t>
      </w:r>
      <w:proofErr w:type="spellEnd"/>
      <w:r>
        <w:t>;</w:t>
      </w:r>
    </w:p>
    <w:p w14:paraId="43EEA847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r>
        <w:t>lejos.hardware.lcd.LCD</w:t>
      </w:r>
      <w:proofErr w:type="spellEnd"/>
      <w:r>
        <w:t>;</w:t>
      </w:r>
    </w:p>
    <w:p w14:paraId="35BA9452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gramStart"/>
      <w:r>
        <w:t>lejos.hardware</w:t>
      </w:r>
      <w:proofErr w:type="gramEnd"/>
      <w:r>
        <w:t>.sensor.EV3ColorSensor;</w:t>
      </w:r>
    </w:p>
    <w:p w14:paraId="51D8D02D" w14:textId="77777777" w:rsidR="00E06975" w:rsidRDefault="00E06975" w:rsidP="00E06975">
      <w:pPr>
        <w:spacing w:line="20" w:lineRule="atLeast"/>
        <w:ind w:firstLine="0"/>
      </w:pPr>
      <w:r>
        <w:t xml:space="preserve">import </w:t>
      </w:r>
      <w:proofErr w:type="spellStart"/>
      <w:proofErr w:type="gramStart"/>
      <w:r>
        <w:t>lejos.robotics</w:t>
      </w:r>
      <w:proofErr w:type="gramEnd"/>
      <w:r>
        <w:t>.Color</w:t>
      </w:r>
      <w:proofErr w:type="spellEnd"/>
      <w:r>
        <w:t>;</w:t>
      </w:r>
    </w:p>
    <w:p w14:paraId="05B725A5" w14:textId="77777777" w:rsidR="00E06975" w:rsidRDefault="00E06975" w:rsidP="00E06975">
      <w:pPr>
        <w:spacing w:line="20" w:lineRule="atLeast"/>
        <w:ind w:firstLine="0"/>
      </w:pPr>
    </w:p>
    <w:p w14:paraId="51C47A47" w14:textId="6726AFE1" w:rsidR="00E06975" w:rsidRDefault="00E06975" w:rsidP="00E06975">
      <w:pPr>
        <w:spacing w:line="20" w:lineRule="atLeast"/>
        <w:ind w:firstLine="0"/>
      </w:pPr>
      <w:r>
        <w:t>public class Team1Final {</w:t>
      </w:r>
    </w:p>
    <w:p w14:paraId="7993DDA4" w14:textId="77777777" w:rsidR="00E06975" w:rsidRDefault="00E06975" w:rsidP="00E06975">
      <w:pPr>
        <w:spacing w:line="20" w:lineRule="atLeast"/>
        <w:ind w:firstLine="0"/>
      </w:pPr>
      <w:r>
        <w:tab/>
        <w:t xml:space="preserve">static Port </w:t>
      </w:r>
      <w:proofErr w:type="spellStart"/>
      <w:r>
        <w:t>ultraSonicSensorPort</w:t>
      </w:r>
      <w:proofErr w:type="spellEnd"/>
      <w:r>
        <w:t>;</w:t>
      </w:r>
    </w:p>
    <w:p w14:paraId="0C7A86B4" w14:textId="5236482B" w:rsidR="00E06975" w:rsidRDefault="00E06975" w:rsidP="00E06975">
      <w:pPr>
        <w:spacing w:line="20" w:lineRule="atLeast"/>
        <w:ind w:firstLine="0"/>
      </w:pPr>
      <w:r>
        <w:tab/>
        <w:t xml:space="preserve">static Port </w:t>
      </w:r>
      <w:proofErr w:type="spellStart"/>
      <w:r>
        <w:t>colorSensorPort</w:t>
      </w:r>
      <w:proofErr w:type="spellEnd"/>
      <w:r>
        <w:t>;</w:t>
      </w:r>
    </w:p>
    <w:p w14:paraId="538E4F8D" w14:textId="77777777" w:rsidR="00E06975" w:rsidRDefault="00E06975" w:rsidP="00E06975">
      <w:pPr>
        <w:spacing w:line="20" w:lineRule="atLeast"/>
        <w:ind w:firstLine="0"/>
      </w:pPr>
      <w:r>
        <w:tab/>
        <w:t xml:space="preserve">static EV3UltrasonicSensor </w:t>
      </w:r>
      <w:proofErr w:type="spellStart"/>
      <w:r>
        <w:t>ultraSonicSensor</w:t>
      </w:r>
      <w:proofErr w:type="spellEnd"/>
      <w:r>
        <w:t>;</w:t>
      </w:r>
    </w:p>
    <w:p w14:paraId="158EBBDA" w14:textId="77777777" w:rsidR="00E06975" w:rsidRDefault="00E06975" w:rsidP="00E06975">
      <w:pPr>
        <w:spacing w:line="20" w:lineRule="atLeast"/>
        <w:ind w:firstLine="0"/>
      </w:pPr>
      <w:r>
        <w:tab/>
        <w:t xml:space="preserve">static EV3ColorSensor </w:t>
      </w:r>
      <w:proofErr w:type="spellStart"/>
      <w:r>
        <w:t>colorSensor</w:t>
      </w:r>
      <w:proofErr w:type="spellEnd"/>
      <w:r>
        <w:t>;</w:t>
      </w:r>
    </w:p>
    <w:p w14:paraId="1FC955B1" w14:textId="77777777" w:rsidR="00E06975" w:rsidRDefault="00E06975" w:rsidP="00E06975">
      <w:pPr>
        <w:spacing w:line="20" w:lineRule="atLeast"/>
        <w:ind w:firstLine="0"/>
      </w:pPr>
      <w:bookmarkStart w:id="33" w:name="_GoBack"/>
      <w:bookmarkEnd w:id="33"/>
      <w:r>
        <w:tab/>
        <w:t xml:space="preserve">static EV3LargeRegulatedMotor </w:t>
      </w:r>
      <w:proofErr w:type="spellStart"/>
      <w:r>
        <w:t>motorLeft</w:t>
      </w:r>
      <w:proofErr w:type="spellEnd"/>
      <w:r>
        <w:t>;</w:t>
      </w:r>
    </w:p>
    <w:p w14:paraId="09E92352" w14:textId="77777777" w:rsidR="00E06975" w:rsidRDefault="00E06975" w:rsidP="00E06975">
      <w:pPr>
        <w:spacing w:line="20" w:lineRule="atLeast"/>
        <w:ind w:firstLine="0"/>
      </w:pPr>
      <w:r>
        <w:tab/>
        <w:t xml:space="preserve">static EV3LargeRegulatedMotor </w:t>
      </w:r>
      <w:proofErr w:type="spellStart"/>
      <w:r>
        <w:t>motorRight</w:t>
      </w:r>
      <w:proofErr w:type="spellEnd"/>
      <w:r>
        <w:t>;</w:t>
      </w:r>
    </w:p>
    <w:p w14:paraId="2F73A5A8" w14:textId="077B7603" w:rsidR="00E06975" w:rsidRDefault="00E06975" w:rsidP="00E06975">
      <w:pPr>
        <w:spacing w:line="20" w:lineRule="atLeast"/>
        <w:ind w:firstLine="0"/>
      </w:pPr>
      <w:r>
        <w:tab/>
        <w:t xml:space="preserve">static EV3LargeRegulatedMotor </w:t>
      </w:r>
      <w:proofErr w:type="spellStart"/>
      <w:r>
        <w:t>motorSpin</w:t>
      </w:r>
      <w:proofErr w:type="spellEnd"/>
      <w:r>
        <w:t>;</w:t>
      </w:r>
    </w:p>
    <w:p w14:paraId="02A6F09B" w14:textId="77777777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SampleProvider</w:t>
      </w:r>
      <w:proofErr w:type="spellEnd"/>
      <w:r>
        <w:t xml:space="preserve"> </w:t>
      </w:r>
      <w:proofErr w:type="spellStart"/>
      <w:r>
        <w:t>sampleProviderSound</w:t>
      </w:r>
      <w:proofErr w:type="spellEnd"/>
      <w:r>
        <w:t>;</w:t>
      </w:r>
    </w:p>
    <w:p w14:paraId="319FAE93" w14:textId="266B0325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SampleProvider</w:t>
      </w:r>
      <w:proofErr w:type="spellEnd"/>
      <w:r>
        <w:t xml:space="preserve"> </w:t>
      </w:r>
      <w:proofErr w:type="spellStart"/>
      <w:r>
        <w:t>sampleProviderLight</w:t>
      </w:r>
      <w:proofErr w:type="spellEnd"/>
      <w:r>
        <w:t>;</w:t>
      </w:r>
    </w:p>
    <w:p w14:paraId="55F8FE4A" w14:textId="77777777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sampleSoundSize</w:t>
      </w:r>
      <w:proofErr w:type="spellEnd"/>
      <w:r>
        <w:t>;</w:t>
      </w:r>
    </w:p>
    <w:p w14:paraId="4C404243" w14:textId="77777777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sampleSizeLight</w:t>
      </w:r>
      <w:proofErr w:type="spellEnd"/>
      <w:r>
        <w:t>;</w:t>
      </w:r>
    </w:p>
    <w:p w14:paraId="583AD4F6" w14:textId="77777777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sampleSound</w:t>
      </w:r>
      <w:proofErr w:type="spellEnd"/>
      <w:r>
        <w:t>;</w:t>
      </w:r>
    </w:p>
    <w:p w14:paraId="40921471" w14:textId="726462CD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samplesLight</w:t>
      </w:r>
      <w:proofErr w:type="spellEnd"/>
      <w:r>
        <w:t>;</w:t>
      </w:r>
    </w:p>
    <w:p w14:paraId="3F26F98F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valueSound</w:t>
      </w:r>
      <w:proofErr w:type="spellEnd"/>
      <w:r>
        <w:t>;</w:t>
      </w:r>
    </w:p>
    <w:p w14:paraId="2F27481A" w14:textId="102F53CD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valueLight</w:t>
      </w:r>
      <w:proofErr w:type="spellEnd"/>
      <w:r>
        <w:t>;</w:t>
      </w:r>
    </w:p>
    <w:p w14:paraId="1105C7BE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errorSound</w:t>
      </w:r>
      <w:proofErr w:type="spellEnd"/>
      <w:r>
        <w:t>;</w:t>
      </w:r>
    </w:p>
    <w:p w14:paraId="31E2E639" w14:textId="02AEA6BC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errorLight</w:t>
      </w:r>
      <w:proofErr w:type="spellEnd"/>
      <w:r>
        <w:t>;</w:t>
      </w:r>
    </w:p>
    <w:p w14:paraId="68A6E2A9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derivativeSound</w:t>
      </w:r>
      <w:proofErr w:type="spellEnd"/>
      <w:r>
        <w:t>;</w:t>
      </w:r>
    </w:p>
    <w:p w14:paraId="655251F2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integralSound</w:t>
      </w:r>
      <w:proofErr w:type="spellEnd"/>
      <w:r>
        <w:t>;</w:t>
      </w:r>
    </w:p>
    <w:p w14:paraId="221EA7FA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lasterrorSound</w:t>
      </w:r>
      <w:proofErr w:type="spellEnd"/>
      <w:r>
        <w:t>;</w:t>
      </w:r>
    </w:p>
    <w:p w14:paraId="0D1EED5A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derivativeLight</w:t>
      </w:r>
      <w:proofErr w:type="spellEnd"/>
      <w:r>
        <w:t>;</w:t>
      </w:r>
    </w:p>
    <w:p w14:paraId="76844CC4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integralLight</w:t>
      </w:r>
      <w:proofErr w:type="spellEnd"/>
      <w:r>
        <w:t>;</w:t>
      </w:r>
    </w:p>
    <w:p w14:paraId="2EBF5753" w14:textId="013F23D0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lasterrorLight</w:t>
      </w:r>
      <w:proofErr w:type="spellEnd"/>
      <w:r>
        <w:t>;</w:t>
      </w:r>
    </w:p>
    <w:p w14:paraId="7D85D2EE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obstacleDistance</w:t>
      </w:r>
      <w:proofErr w:type="spellEnd"/>
      <w:r>
        <w:t>;</w:t>
      </w:r>
    </w:p>
    <w:p w14:paraId="11F9F51E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correctionSound</w:t>
      </w:r>
      <w:proofErr w:type="spellEnd"/>
      <w:r>
        <w:t>;</w:t>
      </w:r>
    </w:p>
    <w:p w14:paraId="3D3D2EBB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kpSound</w:t>
      </w:r>
      <w:proofErr w:type="spellEnd"/>
      <w:r>
        <w:t>;</w:t>
      </w:r>
    </w:p>
    <w:p w14:paraId="6F368390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kiSound</w:t>
      </w:r>
      <w:proofErr w:type="spellEnd"/>
      <w:r>
        <w:t>;</w:t>
      </w:r>
    </w:p>
    <w:p w14:paraId="19621E08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kdSound</w:t>
      </w:r>
      <w:proofErr w:type="spellEnd"/>
      <w:r>
        <w:t>;</w:t>
      </w:r>
    </w:p>
    <w:p w14:paraId="31813A92" w14:textId="2F5FBEE0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tpSound</w:t>
      </w:r>
      <w:proofErr w:type="spellEnd"/>
      <w:r>
        <w:t>;</w:t>
      </w:r>
    </w:p>
    <w:p w14:paraId="45B0D33F" w14:textId="77777777" w:rsidR="00E06975" w:rsidRDefault="00E06975" w:rsidP="00E06975">
      <w:pPr>
        <w:spacing w:line="20" w:lineRule="atLeast"/>
        <w:ind w:firstLine="0"/>
      </w:pPr>
      <w:r>
        <w:tab/>
        <w:t>static float black;</w:t>
      </w:r>
    </w:p>
    <w:p w14:paraId="2BA4FA6B" w14:textId="77777777" w:rsidR="00E06975" w:rsidRDefault="00E06975" w:rsidP="00E06975">
      <w:pPr>
        <w:spacing w:line="20" w:lineRule="atLeast"/>
        <w:ind w:firstLine="0"/>
      </w:pPr>
      <w:r>
        <w:lastRenderedPageBreak/>
        <w:tab/>
        <w:t>static float white;</w:t>
      </w:r>
    </w:p>
    <w:p w14:paraId="7327AF3D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midPoint</w:t>
      </w:r>
      <w:proofErr w:type="spellEnd"/>
      <w:r>
        <w:t>;</w:t>
      </w:r>
    </w:p>
    <w:p w14:paraId="547AA53B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kpLight</w:t>
      </w:r>
      <w:proofErr w:type="spellEnd"/>
      <w:r>
        <w:t>;</w:t>
      </w:r>
    </w:p>
    <w:p w14:paraId="00219BD5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kiLight</w:t>
      </w:r>
      <w:proofErr w:type="spellEnd"/>
      <w:r>
        <w:t>;</w:t>
      </w:r>
    </w:p>
    <w:p w14:paraId="2463F43A" w14:textId="7777777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kdLight</w:t>
      </w:r>
      <w:proofErr w:type="spellEnd"/>
      <w:r>
        <w:t>;</w:t>
      </w:r>
    </w:p>
    <w:p w14:paraId="09AB33EB" w14:textId="0057B2E7" w:rsidR="00E06975" w:rsidRDefault="00E06975" w:rsidP="00E06975">
      <w:pPr>
        <w:spacing w:line="20" w:lineRule="atLeast"/>
        <w:ind w:firstLine="0"/>
      </w:pPr>
      <w:r>
        <w:tab/>
        <w:t xml:space="preserve">static float </w:t>
      </w:r>
      <w:proofErr w:type="spellStart"/>
      <w:r>
        <w:t>tpLight</w:t>
      </w:r>
      <w:proofErr w:type="spellEnd"/>
      <w:r>
        <w:t>;</w:t>
      </w:r>
    </w:p>
    <w:p w14:paraId="23B388DD" w14:textId="4F8386CD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stateTracker</w:t>
      </w:r>
      <w:proofErr w:type="spellEnd"/>
      <w:r>
        <w:t>;</w:t>
      </w:r>
    </w:p>
    <w:p w14:paraId="39965ABB" w14:textId="77777777" w:rsidR="00E06975" w:rsidRDefault="00E06975" w:rsidP="00E06975">
      <w:pPr>
        <w:spacing w:line="20" w:lineRule="atLeast"/>
        <w:ind w:firstLine="0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14:paraId="5823869B" w14:textId="77777777" w:rsidR="00E06975" w:rsidRDefault="00E06975" w:rsidP="00E06975">
      <w:pPr>
        <w:spacing w:line="20" w:lineRule="atLeast"/>
        <w:ind w:firstLine="0"/>
      </w:pPr>
    </w:p>
    <w:p w14:paraId="65EFDDDE" w14:textId="77777777" w:rsidR="00E06975" w:rsidRDefault="00E06975" w:rsidP="00E06975">
      <w:pPr>
        <w:spacing w:line="20" w:lineRule="atLeast"/>
        <w:ind w:firstLine="0"/>
      </w:pPr>
      <w:r>
        <w:tab/>
        <w:t xml:space="preserve">public static void </w:t>
      </w:r>
      <w:proofErr w:type="spellStart"/>
      <w:proofErr w:type="gramStart"/>
      <w:r>
        <w:t>initialise</w:t>
      </w:r>
      <w:proofErr w:type="spellEnd"/>
      <w:r>
        <w:t>(</w:t>
      </w:r>
      <w:proofErr w:type="gramEnd"/>
      <w:r>
        <w:t>) {</w:t>
      </w:r>
    </w:p>
    <w:p w14:paraId="3E1F8DA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ultraSonicSensorPort</w:t>
      </w:r>
      <w:proofErr w:type="spellEnd"/>
      <w:r>
        <w:t xml:space="preserve"> = SensorPort.S4;</w:t>
      </w:r>
    </w:p>
    <w:p w14:paraId="5B89164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ultraSonicSensor</w:t>
      </w:r>
      <w:proofErr w:type="spellEnd"/>
      <w:r>
        <w:t xml:space="preserve"> = new EV3UltrasonicSensor(</w:t>
      </w:r>
      <w:proofErr w:type="spellStart"/>
      <w:r>
        <w:t>ultraSonicSensorPort</w:t>
      </w:r>
      <w:proofErr w:type="spellEnd"/>
      <w:r>
        <w:t>);</w:t>
      </w:r>
    </w:p>
    <w:p w14:paraId="3527A15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sampleProviderSound</w:t>
      </w:r>
      <w:proofErr w:type="spellEnd"/>
      <w:r>
        <w:t xml:space="preserve"> = </w:t>
      </w:r>
      <w:proofErr w:type="spellStart"/>
      <w:r>
        <w:t>ultraSonicSensor.getMode</w:t>
      </w:r>
      <w:proofErr w:type="spellEnd"/>
      <w:r>
        <w:t>("Distance");</w:t>
      </w:r>
    </w:p>
    <w:p w14:paraId="4C66604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sampleSoundSize</w:t>
      </w:r>
      <w:proofErr w:type="spellEnd"/>
      <w:r>
        <w:t xml:space="preserve"> = </w:t>
      </w:r>
      <w:proofErr w:type="spellStart"/>
      <w:r>
        <w:t>sampleProviderSound.sampleSize</w:t>
      </w:r>
      <w:proofErr w:type="spellEnd"/>
      <w:r>
        <w:t>();</w:t>
      </w:r>
    </w:p>
    <w:p w14:paraId="0E874D9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sampleSound</w:t>
      </w:r>
      <w:proofErr w:type="spellEnd"/>
      <w:r>
        <w:t xml:space="preserve"> = new float[</w:t>
      </w:r>
      <w:proofErr w:type="spellStart"/>
      <w:r>
        <w:t>sampleSoundSize</w:t>
      </w:r>
      <w:proofErr w:type="spellEnd"/>
      <w:r>
        <w:t>];</w:t>
      </w:r>
    </w:p>
    <w:p w14:paraId="77B7971A" w14:textId="77777777" w:rsidR="00E06975" w:rsidRDefault="00E06975" w:rsidP="00E06975">
      <w:pPr>
        <w:spacing w:line="20" w:lineRule="atLeast"/>
        <w:ind w:firstLine="0"/>
      </w:pPr>
    </w:p>
    <w:p w14:paraId="592CC21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colorSensorPort</w:t>
      </w:r>
      <w:proofErr w:type="spellEnd"/>
      <w:r>
        <w:t xml:space="preserve"> = SensorPort.S1;</w:t>
      </w:r>
    </w:p>
    <w:p w14:paraId="251E0FA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colorSensor</w:t>
      </w:r>
      <w:proofErr w:type="spellEnd"/>
      <w:r>
        <w:t xml:space="preserve"> = new EV3ColorSensor(</w:t>
      </w:r>
      <w:proofErr w:type="spellStart"/>
      <w:r>
        <w:t>colorSensorPort</w:t>
      </w:r>
      <w:proofErr w:type="spellEnd"/>
      <w:r>
        <w:t>);</w:t>
      </w:r>
    </w:p>
    <w:p w14:paraId="0D4BF8E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sampleProviderLight</w:t>
      </w:r>
      <w:proofErr w:type="spellEnd"/>
      <w:r>
        <w:t xml:space="preserve"> = </w:t>
      </w:r>
      <w:proofErr w:type="spellStart"/>
      <w:r>
        <w:t>colorSensor.getRedMode</w:t>
      </w:r>
      <w:proofErr w:type="spellEnd"/>
      <w:r>
        <w:t>();</w:t>
      </w:r>
    </w:p>
    <w:p w14:paraId="3697767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colorSensor.setFloodlight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BA8FCA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sampleSizeLight</w:t>
      </w:r>
      <w:proofErr w:type="spellEnd"/>
      <w:r>
        <w:t xml:space="preserve"> = </w:t>
      </w:r>
      <w:proofErr w:type="spellStart"/>
      <w:r>
        <w:t>sampleProviderLight.sampleSize</w:t>
      </w:r>
      <w:proofErr w:type="spellEnd"/>
      <w:r>
        <w:t>();</w:t>
      </w:r>
    </w:p>
    <w:p w14:paraId="4CF0DCA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samplesLight</w:t>
      </w:r>
      <w:proofErr w:type="spellEnd"/>
      <w:r>
        <w:t xml:space="preserve"> = new float[</w:t>
      </w:r>
      <w:proofErr w:type="spellStart"/>
      <w:r>
        <w:t>sampleSizeLight</w:t>
      </w:r>
      <w:proofErr w:type="spellEnd"/>
      <w:r>
        <w:t>];</w:t>
      </w:r>
    </w:p>
    <w:p w14:paraId="4F4D8147" w14:textId="77777777" w:rsidR="00E06975" w:rsidRDefault="00E06975" w:rsidP="00E06975">
      <w:pPr>
        <w:spacing w:line="20" w:lineRule="atLeast"/>
        <w:ind w:firstLine="0"/>
      </w:pPr>
    </w:p>
    <w:p w14:paraId="6B656AB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</w:t>
      </w:r>
      <w:proofErr w:type="spellEnd"/>
      <w:r>
        <w:t xml:space="preserve"> = new EV3</w:t>
      </w:r>
      <w:proofErr w:type="gramStart"/>
      <w:r>
        <w:t>LargeRegulatedMotor(</w:t>
      </w:r>
      <w:proofErr w:type="spellStart"/>
      <w:proofErr w:type="gramEnd"/>
      <w:r>
        <w:t>MotorPort.D</w:t>
      </w:r>
      <w:proofErr w:type="spellEnd"/>
      <w:r>
        <w:t>);</w:t>
      </w:r>
    </w:p>
    <w:p w14:paraId="2CBCCEB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</w:t>
      </w:r>
      <w:proofErr w:type="spellEnd"/>
      <w:r>
        <w:t xml:space="preserve"> = new EV3</w:t>
      </w:r>
      <w:proofErr w:type="gramStart"/>
      <w:r>
        <w:t>LargeRegulatedMotor(</w:t>
      </w:r>
      <w:proofErr w:type="spellStart"/>
      <w:proofErr w:type="gramEnd"/>
      <w:r>
        <w:t>MotorPort.A</w:t>
      </w:r>
      <w:proofErr w:type="spellEnd"/>
      <w:r>
        <w:t>);</w:t>
      </w:r>
    </w:p>
    <w:p w14:paraId="62533EA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motorSpin</w:t>
      </w:r>
      <w:proofErr w:type="spellEnd"/>
      <w:r>
        <w:t xml:space="preserve"> = new EV3</w:t>
      </w:r>
      <w:proofErr w:type="gramStart"/>
      <w:r>
        <w:t>LargeRegulatedMotor(</w:t>
      </w:r>
      <w:proofErr w:type="spellStart"/>
      <w:proofErr w:type="gramEnd"/>
      <w:r>
        <w:t>MotorPort.C</w:t>
      </w:r>
      <w:proofErr w:type="spellEnd"/>
      <w:r>
        <w:t>);</w:t>
      </w:r>
    </w:p>
    <w:p w14:paraId="2E96CC3B" w14:textId="77777777" w:rsidR="00E06975" w:rsidRDefault="00E06975" w:rsidP="00E06975">
      <w:pPr>
        <w:spacing w:line="20" w:lineRule="atLeast"/>
        <w:ind w:firstLine="0"/>
      </w:pPr>
    </w:p>
    <w:p w14:paraId="6A25C52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lasterrorSound</w:t>
      </w:r>
      <w:proofErr w:type="spellEnd"/>
      <w:r>
        <w:t xml:space="preserve"> = 0;</w:t>
      </w:r>
    </w:p>
    <w:p w14:paraId="460A561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integralSound</w:t>
      </w:r>
      <w:proofErr w:type="spellEnd"/>
      <w:r>
        <w:t xml:space="preserve"> = 0;</w:t>
      </w:r>
    </w:p>
    <w:p w14:paraId="1594BAA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derivativeSound</w:t>
      </w:r>
      <w:proofErr w:type="spellEnd"/>
      <w:r>
        <w:t xml:space="preserve"> = 0;</w:t>
      </w:r>
    </w:p>
    <w:p w14:paraId="05C9181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correctionSound</w:t>
      </w:r>
      <w:proofErr w:type="spellEnd"/>
      <w:r>
        <w:t xml:space="preserve"> = 0;</w:t>
      </w:r>
    </w:p>
    <w:p w14:paraId="0EAD3300" w14:textId="77777777" w:rsidR="00E06975" w:rsidRDefault="00E06975" w:rsidP="00E06975">
      <w:pPr>
        <w:spacing w:line="20" w:lineRule="atLeast"/>
        <w:ind w:firstLine="0"/>
      </w:pPr>
    </w:p>
    <w:p w14:paraId="258A2CE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lasterrorLight</w:t>
      </w:r>
      <w:proofErr w:type="spellEnd"/>
      <w:r>
        <w:t xml:space="preserve"> = 0;</w:t>
      </w:r>
    </w:p>
    <w:p w14:paraId="40E9E36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integralLight</w:t>
      </w:r>
      <w:proofErr w:type="spellEnd"/>
      <w:r>
        <w:t xml:space="preserve"> = 0;</w:t>
      </w:r>
    </w:p>
    <w:p w14:paraId="67C5AA7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derivativeLight</w:t>
      </w:r>
      <w:proofErr w:type="spellEnd"/>
      <w:r>
        <w:t xml:space="preserve"> = 0;</w:t>
      </w:r>
    </w:p>
    <w:p w14:paraId="2528FB4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black = 0;</w:t>
      </w:r>
    </w:p>
    <w:p w14:paraId="303CDC8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white = 0;</w:t>
      </w:r>
    </w:p>
    <w:p w14:paraId="29E461E3" w14:textId="77777777" w:rsidR="00E06975" w:rsidRDefault="00E06975" w:rsidP="00E06975">
      <w:pPr>
        <w:spacing w:line="20" w:lineRule="atLeast"/>
        <w:ind w:firstLine="0"/>
      </w:pPr>
    </w:p>
    <w:p w14:paraId="398C023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//</w:t>
      </w:r>
      <w:proofErr w:type="spellStart"/>
      <w:r>
        <w:t>pid</w:t>
      </w:r>
      <w:proofErr w:type="spellEnd"/>
      <w:r>
        <w:t xml:space="preserve"> controls for ultrasound</w:t>
      </w:r>
    </w:p>
    <w:p w14:paraId="4B3D5C5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obstacleDistance</w:t>
      </w:r>
      <w:proofErr w:type="spellEnd"/>
      <w:r>
        <w:t xml:space="preserve"> = (float) 0.02;</w:t>
      </w:r>
    </w:p>
    <w:p w14:paraId="0C0C01B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tpSound</w:t>
      </w:r>
      <w:proofErr w:type="spellEnd"/>
      <w:r>
        <w:t xml:space="preserve"> = 100;</w:t>
      </w:r>
    </w:p>
    <w:p w14:paraId="43ABC03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kpSound</w:t>
      </w:r>
      <w:proofErr w:type="spellEnd"/>
      <w:r>
        <w:t xml:space="preserve"> = 200;</w:t>
      </w:r>
    </w:p>
    <w:p w14:paraId="2EF926C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kiSound</w:t>
      </w:r>
      <w:proofErr w:type="spellEnd"/>
      <w:r>
        <w:t xml:space="preserve"> = 0;</w:t>
      </w:r>
    </w:p>
    <w:p w14:paraId="2750F68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kdSound</w:t>
      </w:r>
      <w:proofErr w:type="spellEnd"/>
      <w:r>
        <w:t xml:space="preserve"> = 10;</w:t>
      </w:r>
    </w:p>
    <w:p w14:paraId="680F9F1E" w14:textId="77777777" w:rsidR="00E06975" w:rsidRDefault="00E06975" w:rsidP="00E06975">
      <w:pPr>
        <w:spacing w:line="20" w:lineRule="atLeast"/>
        <w:ind w:firstLine="0"/>
      </w:pPr>
    </w:p>
    <w:p w14:paraId="3A58339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//</w:t>
      </w:r>
      <w:proofErr w:type="spellStart"/>
      <w:r>
        <w:t>pid</w:t>
      </w:r>
      <w:proofErr w:type="spellEnd"/>
      <w:r>
        <w:t xml:space="preserve"> controls for light</w:t>
      </w:r>
    </w:p>
    <w:p w14:paraId="64BF0A3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tpLight</w:t>
      </w:r>
      <w:proofErr w:type="spellEnd"/>
      <w:r>
        <w:t xml:space="preserve"> = 120;</w:t>
      </w:r>
    </w:p>
    <w:p w14:paraId="0FF7668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kpLight</w:t>
      </w:r>
      <w:proofErr w:type="spellEnd"/>
      <w:r>
        <w:t xml:space="preserve"> = 1000;</w:t>
      </w:r>
    </w:p>
    <w:p w14:paraId="21240EC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kiLight</w:t>
      </w:r>
      <w:proofErr w:type="spellEnd"/>
      <w:r>
        <w:t xml:space="preserve"> = (float) 0;</w:t>
      </w:r>
    </w:p>
    <w:p w14:paraId="7F57865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kdLight</w:t>
      </w:r>
      <w:proofErr w:type="spellEnd"/>
      <w:r>
        <w:t xml:space="preserve"> = 120;</w:t>
      </w:r>
    </w:p>
    <w:p w14:paraId="5BC98B39" w14:textId="77777777" w:rsidR="00E06975" w:rsidRDefault="00E06975" w:rsidP="00E06975">
      <w:pPr>
        <w:spacing w:line="20" w:lineRule="atLeast"/>
        <w:ind w:firstLine="0"/>
      </w:pPr>
      <w:r>
        <w:lastRenderedPageBreak/>
        <w:tab/>
      </w:r>
      <w:r>
        <w:tab/>
      </w:r>
    </w:p>
    <w:p w14:paraId="5DEEFED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motorLeft.setSpeed</w:t>
      </w:r>
      <w:proofErr w:type="spellEnd"/>
      <w:r>
        <w:t>(0);</w:t>
      </w:r>
    </w:p>
    <w:p w14:paraId="34B2947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motorRight.setSpeed</w:t>
      </w:r>
      <w:proofErr w:type="spellEnd"/>
      <w:r>
        <w:t>(0);</w:t>
      </w:r>
    </w:p>
    <w:p w14:paraId="41F621F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1A83172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321BA24F" w14:textId="77777777" w:rsidR="00E06975" w:rsidRDefault="00E06975" w:rsidP="00E06975">
      <w:pPr>
        <w:spacing w:line="20" w:lineRule="atLeast"/>
        <w:ind w:firstLine="0"/>
      </w:pPr>
    </w:p>
    <w:p w14:paraId="692E8F8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stateTracker</w:t>
      </w:r>
      <w:proofErr w:type="spellEnd"/>
      <w:r>
        <w:t xml:space="preserve"> = 0;</w:t>
      </w:r>
    </w:p>
    <w:p w14:paraId="3A463924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330AEBE7" w14:textId="77777777" w:rsidR="00E06975" w:rsidRDefault="00E06975" w:rsidP="00E06975">
      <w:pPr>
        <w:spacing w:line="20" w:lineRule="atLeast"/>
        <w:ind w:firstLine="0"/>
      </w:pPr>
    </w:p>
    <w:p w14:paraId="4508BDE1" w14:textId="77777777" w:rsidR="00E06975" w:rsidRDefault="00E06975" w:rsidP="00E06975">
      <w:pPr>
        <w:spacing w:line="20" w:lineRule="atLeast"/>
        <w:ind w:firstLine="0"/>
      </w:pPr>
      <w:r>
        <w:tab/>
        <w:t xml:space="preserve">public static float </w:t>
      </w:r>
      <w:proofErr w:type="spellStart"/>
      <w:r>
        <w:t>readSound</w:t>
      </w:r>
      <w:proofErr w:type="spellEnd"/>
      <w:r>
        <w:t>(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sampleArray</w:t>
      </w:r>
      <w:proofErr w:type="spellEnd"/>
      <w:r>
        <w:t>){</w:t>
      </w:r>
    </w:p>
    <w:p w14:paraId="7B694D1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sampleProviderSound.fetchSample</w:t>
      </w:r>
      <w:proofErr w:type="spellEnd"/>
      <w:r>
        <w:t>(</w:t>
      </w:r>
      <w:proofErr w:type="spellStart"/>
      <w:r>
        <w:t>sampleArray</w:t>
      </w:r>
      <w:proofErr w:type="spellEnd"/>
      <w:r>
        <w:t>, 0);</w:t>
      </w:r>
    </w:p>
    <w:p w14:paraId="11BF117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return </w:t>
      </w:r>
      <w:proofErr w:type="spellStart"/>
      <w:proofErr w:type="gramStart"/>
      <w:r>
        <w:t>sampleArray</w:t>
      </w:r>
      <w:proofErr w:type="spellEnd"/>
      <w:r>
        <w:t>[</w:t>
      </w:r>
      <w:proofErr w:type="gramEnd"/>
      <w:r>
        <w:t>0];</w:t>
      </w:r>
    </w:p>
    <w:p w14:paraId="6A0EFA25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5B9F4272" w14:textId="77777777" w:rsidR="00E06975" w:rsidRDefault="00E06975" w:rsidP="00E06975">
      <w:pPr>
        <w:spacing w:line="20" w:lineRule="atLeast"/>
        <w:ind w:firstLine="0"/>
      </w:pPr>
    </w:p>
    <w:p w14:paraId="07C4E390" w14:textId="77777777" w:rsidR="00E06975" w:rsidRDefault="00E06975" w:rsidP="00E06975">
      <w:pPr>
        <w:spacing w:line="20" w:lineRule="atLeast"/>
        <w:ind w:firstLine="0"/>
      </w:pPr>
      <w:r>
        <w:tab/>
        <w:t xml:space="preserve">public static float </w:t>
      </w:r>
      <w:proofErr w:type="spellStart"/>
      <w:r>
        <w:t>readLight</w:t>
      </w:r>
      <w:proofErr w:type="spellEnd"/>
      <w:r>
        <w:t>(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sampleArray</w:t>
      </w:r>
      <w:proofErr w:type="spellEnd"/>
      <w:r>
        <w:t>){</w:t>
      </w:r>
    </w:p>
    <w:p w14:paraId="275ABE1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sampleProviderLight.fetchSample</w:t>
      </w:r>
      <w:proofErr w:type="spellEnd"/>
      <w:r>
        <w:t>(</w:t>
      </w:r>
      <w:proofErr w:type="spellStart"/>
      <w:r>
        <w:t>sampleArray</w:t>
      </w:r>
      <w:proofErr w:type="spellEnd"/>
      <w:r>
        <w:t>, 0);</w:t>
      </w:r>
    </w:p>
    <w:p w14:paraId="5F3C3E3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return </w:t>
      </w:r>
      <w:proofErr w:type="spellStart"/>
      <w:proofErr w:type="gramStart"/>
      <w:r>
        <w:t>sampleArray</w:t>
      </w:r>
      <w:proofErr w:type="spellEnd"/>
      <w:r>
        <w:t>[</w:t>
      </w:r>
      <w:proofErr w:type="gramEnd"/>
      <w:r>
        <w:t>0];</w:t>
      </w:r>
    </w:p>
    <w:p w14:paraId="252BC276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1ACFF3B9" w14:textId="77777777" w:rsidR="00E06975" w:rsidRDefault="00E06975" w:rsidP="00E06975">
      <w:pPr>
        <w:spacing w:line="20" w:lineRule="atLeast"/>
        <w:ind w:firstLine="0"/>
      </w:pPr>
    </w:p>
    <w:p w14:paraId="36C5C54B" w14:textId="77777777" w:rsidR="00E06975" w:rsidRDefault="00E06975" w:rsidP="00E06975">
      <w:pPr>
        <w:spacing w:line="20" w:lineRule="atLeast"/>
        <w:ind w:firstLine="0"/>
      </w:pPr>
      <w:r>
        <w:tab/>
        <w:t xml:space="preserve">static void </w:t>
      </w:r>
      <w:proofErr w:type="spellStart"/>
      <w:proofErr w:type="gramStart"/>
      <w:r>
        <w:t>lineFollower</w:t>
      </w:r>
      <w:proofErr w:type="spellEnd"/>
      <w:r>
        <w:t>(</w:t>
      </w:r>
      <w:proofErr w:type="gramEnd"/>
      <w:r>
        <w:t>) {</w:t>
      </w:r>
    </w:p>
    <w:p w14:paraId="5C2E93D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valueLight</w:t>
      </w:r>
      <w:proofErr w:type="spellEnd"/>
      <w:r>
        <w:t xml:space="preserve"> = </w:t>
      </w:r>
      <w:proofErr w:type="spellStart"/>
      <w:r>
        <w:t>readLight</w:t>
      </w:r>
      <w:proofErr w:type="spellEnd"/>
      <w:r>
        <w:t>(</w:t>
      </w:r>
      <w:proofErr w:type="spellStart"/>
      <w:r>
        <w:t>samplesLight</w:t>
      </w:r>
      <w:proofErr w:type="spellEnd"/>
      <w:r>
        <w:t>);</w:t>
      </w:r>
    </w:p>
    <w:p w14:paraId="01EB089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errorLight</w:t>
      </w:r>
      <w:proofErr w:type="spellEnd"/>
      <w:r>
        <w:t xml:space="preserve"> = (</w:t>
      </w:r>
      <w:proofErr w:type="spellStart"/>
      <w:r>
        <w:t>midPoint</w:t>
      </w:r>
      <w:proofErr w:type="spellEnd"/>
      <w:r>
        <w:t xml:space="preserve"> - </w:t>
      </w:r>
      <w:proofErr w:type="spellStart"/>
      <w:r>
        <w:t>valueLight</w:t>
      </w:r>
      <w:proofErr w:type="spellEnd"/>
      <w:r>
        <w:t>);</w:t>
      </w:r>
    </w:p>
    <w:p w14:paraId="30B515A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integralLight</w:t>
      </w:r>
      <w:proofErr w:type="spellEnd"/>
      <w:r>
        <w:t xml:space="preserve"> = </w:t>
      </w:r>
      <w:proofErr w:type="spellStart"/>
      <w:r>
        <w:t>integralLight</w:t>
      </w:r>
      <w:proofErr w:type="spellEnd"/>
      <w:r>
        <w:t xml:space="preserve"> + </w:t>
      </w:r>
      <w:proofErr w:type="spellStart"/>
      <w:r>
        <w:t>errorLight</w:t>
      </w:r>
      <w:proofErr w:type="spellEnd"/>
      <w:r>
        <w:t>; // Integral...</w:t>
      </w:r>
    </w:p>
    <w:p w14:paraId="2E0D1D4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derivativeLight</w:t>
      </w:r>
      <w:proofErr w:type="spellEnd"/>
      <w:r>
        <w:t xml:space="preserve"> = </w:t>
      </w:r>
      <w:proofErr w:type="spellStart"/>
      <w:r>
        <w:t>errorLight</w:t>
      </w:r>
      <w:proofErr w:type="spellEnd"/>
      <w:r>
        <w:t xml:space="preserve"> - </w:t>
      </w:r>
      <w:proofErr w:type="spellStart"/>
      <w:r>
        <w:t>lasterrorLight</w:t>
      </w:r>
      <w:proofErr w:type="spellEnd"/>
      <w:r>
        <w:t>; // Derivative...</w:t>
      </w:r>
    </w:p>
    <w:p w14:paraId="4829540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float correction = </w:t>
      </w:r>
      <w:proofErr w:type="spellStart"/>
      <w:r>
        <w:t>kpLight</w:t>
      </w:r>
      <w:proofErr w:type="spellEnd"/>
      <w:r>
        <w:t>*</w:t>
      </w:r>
      <w:proofErr w:type="spellStart"/>
      <w:r>
        <w:t>errorLight</w:t>
      </w:r>
      <w:proofErr w:type="spellEnd"/>
      <w:r>
        <w:t xml:space="preserve"> + </w:t>
      </w:r>
      <w:proofErr w:type="spellStart"/>
      <w:r>
        <w:t>kiLight</w:t>
      </w:r>
      <w:proofErr w:type="spellEnd"/>
      <w:r>
        <w:t>*</w:t>
      </w:r>
      <w:proofErr w:type="spellStart"/>
      <w:r>
        <w:t>integralLight</w:t>
      </w:r>
      <w:proofErr w:type="spellEnd"/>
      <w:r>
        <w:t xml:space="preserve"> + </w:t>
      </w:r>
      <w:proofErr w:type="spellStart"/>
      <w:r>
        <w:t>kdLight</w:t>
      </w:r>
      <w:proofErr w:type="spellEnd"/>
      <w:r>
        <w:t xml:space="preserve"> * </w:t>
      </w:r>
      <w:proofErr w:type="spellStart"/>
      <w:r>
        <w:t>derivativeLight</w:t>
      </w:r>
      <w:proofErr w:type="spellEnd"/>
      <w:r>
        <w:t>;</w:t>
      </w:r>
    </w:p>
    <w:p w14:paraId="7489A0E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motorLeft.setSpeed</w:t>
      </w:r>
      <w:proofErr w:type="spellEnd"/>
      <w:r>
        <w:t>(</w:t>
      </w:r>
      <w:proofErr w:type="spellStart"/>
      <w:r>
        <w:t>tpLight</w:t>
      </w:r>
      <w:proofErr w:type="spellEnd"/>
      <w:r>
        <w:t xml:space="preserve"> + correction);</w:t>
      </w:r>
    </w:p>
    <w:p w14:paraId="5EEFA51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motorRight.setSpeed</w:t>
      </w:r>
      <w:proofErr w:type="spellEnd"/>
      <w:r>
        <w:t>(</w:t>
      </w:r>
      <w:proofErr w:type="spellStart"/>
      <w:r>
        <w:t>tpLight</w:t>
      </w:r>
      <w:proofErr w:type="spellEnd"/>
      <w:r>
        <w:t xml:space="preserve"> - correction);</w:t>
      </w:r>
    </w:p>
    <w:p w14:paraId="2A9E8E6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1FC8B2D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7182DF1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lasterrorLight</w:t>
      </w:r>
      <w:proofErr w:type="spellEnd"/>
      <w:r>
        <w:t xml:space="preserve"> = </w:t>
      </w:r>
      <w:proofErr w:type="spellStart"/>
      <w:r>
        <w:t>errorLight</w:t>
      </w:r>
      <w:proofErr w:type="spellEnd"/>
      <w:r>
        <w:t>;</w:t>
      </w:r>
    </w:p>
    <w:p w14:paraId="44B64E0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proofErr w:type="gramStart"/>
      <w:r>
        <w:t>obstacleDetect</w:t>
      </w:r>
      <w:proofErr w:type="spellEnd"/>
      <w:r>
        <w:t>(</w:t>
      </w:r>
      <w:proofErr w:type="gramEnd"/>
      <w:r>
        <w:t>);</w:t>
      </w:r>
    </w:p>
    <w:p w14:paraId="20DC2B00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396A6B47" w14:textId="77777777" w:rsidR="00E06975" w:rsidRDefault="00E06975" w:rsidP="00E06975">
      <w:pPr>
        <w:spacing w:line="20" w:lineRule="atLeast"/>
        <w:ind w:firstLine="0"/>
      </w:pPr>
      <w:r>
        <w:tab/>
      </w:r>
    </w:p>
    <w:p w14:paraId="42A2592F" w14:textId="77777777" w:rsidR="00E06975" w:rsidRDefault="00E06975" w:rsidP="00E06975">
      <w:pPr>
        <w:spacing w:line="20" w:lineRule="atLeast"/>
        <w:ind w:firstLine="0"/>
      </w:pPr>
      <w:r>
        <w:tab/>
        <w:t xml:space="preserve">static void </w:t>
      </w:r>
      <w:proofErr w:type="spellStart"/>
      <w:proofErr w:type="gramStart"/>
      <w:r>
        <w:t>obstacleDetect</w:t>
      </w:r>
      <w:proofErr w:type="spellEnd"/>
      <w:r>
        <w:t>(</w:t>
      </w:r>
      <w:proofErr w:type="gramEnd"/>
      <w:r>
        <w:t>){</w:t>
      </w:r>
    </w:p>
    <w:p w14:paraId="69444A7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float object = </w:t>
      </w:r>
      <w:proofErr w:type="spellStart"/>
      <w:r>
        <w:t>readSound</w:t>
      </w:r>
      <w:proofErr w:type="spellEnd"/>
      <w:r>
        <w:t>(</w:t>
      </w:r>
      <w:proofErr w:type="spellStart"/>
      <w:r>
        <w:t>sampleSound</w:t>
      </w:r>
      <w:proofErr w:type="spellEnd"/>
      <w:r>
        <w:t>);</w:t>
      </w:r>
    </w:p>
    <w:p w14:paraId="7BE9DB1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gramStart"/>
      <w:r>
        <w:t>if(</w:t>
      </w:r>
      <w:proofErr w:type="gramEnd"/>
      <w:r>
        <w:t>object &lt; 0.18){</w:t>
      </w:r>
    </w:p>
    <w:p w14:paraId="5587317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(0);</w:t>
      </w:r>
    </w:p>
    <w:p w14:paraId="3E806A2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(0);</w:t>
      </w:r>
    </w:p>
    <w:p w14:paraId="5F74690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0FEE00B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389F52A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stateTracker</w:t>
      </w:r>
      <w:proofErr w:type="spellEnd"/>
      <w:r>
        <w:t>++;</w:t>
      </w:r>
    </w:p>
    <w:p w14:paraId="53321A5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442987B9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08489150" w14:textId="77777777" w:rsidR="00E06975" w:rsidRDefault="00E06975" w:rsidP="00E06975">
      <w:pPr>
        <w:spacing w:line="20" w:lineRule="atLeast"/>
        <w:ind w:firstLine="0"/>
      </w:pPr>
      <w:r>
        <w:tab/>
      </w:r>
    </w:p>
    <w:p w14:paraId="62FB5A04" w14:textId="77777777" w:rsidR="00E06975" w:rsidRDefault="00E06975" w:rsidP="00E06975">
      <w:pPr>
        <w:spacing w:line="20" w:lineRule="atLeast"/>
        <w:ind w:firstLine="0"/>
      </w:pPr>
      <w:r>
        <w:tab/>
        <w:t xml:space="preserve">static void </w:t>
      </w:r>
      <w:proofErr w:type="spellStart"/>
      <w:proofErr w:type="gramStart"/>
      <w:r>
        <w:t>obstacleAvoid</w:t>
      </w:r>
      <w:proofErr w:type="spellEnd"/>
      <w:r>
        <w:t>(</w:t>
      </w:r>
      <w:proofErr w:type="gramEnd"/>
      <w:r>
        <w:t>) {</w:t>
      </w:r>
    </w:p>
    <w:p w14:paraId="5FB92EE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valueSound</w:t>
      </w:r>
      <w:proofErr w:type="spellEnd"/>
      <w:r>
        <w:t xml:space="preserve"> = </w:t>
      </w:r>
      <w:proofErr w:type="spellStart"/>
      <w:r>
        <w:t>readSound</w:t>
      </w:r>
      <w:proofErr w:type="spellEnd"/>
      <w:r>
        <w:t>(</w:t>
      </w:r>
      <w:proofErr w:type="spellStart"/>
      <w:r>
        <w:t>sampleSound</w:t>
      </w:r>
      <w:proofErr w:type="spellEnd"/>
      <w:r>
        <w:t>);</w:t>
      </w:r>
    </w:p>
    <w:p w14:paraId="5E486F5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valueSound</w:t>
      </w:r>
      <w:proofErr w:type="spellEnd"/>
      <w:r>
        <w:t xml:space="preserve"> &lt; </w:t>
      </w:r>
      <w:proofErr w:type="spellStart"/>
      <w:r>
        <w:t>obstacleDistance</w:t>
      </w:r>
      <w:proofErr w:type="spellEnd"/>
      <w:r>
        <w:t xml:space="preserve"> + 0.2 || </w:t>
      </w:r>
      <w:proofErr w:type="spellStart"/>
      <w:r>
        <w:t>valueSound</w:t>
      </w:r>
      <w:proofErr w:type="spellEnd"/>
      <w:r>
        <w:t xml:space="preserve"> &gt; </w:t>
      </w:r>
      <w:proofErr w:type="spellStart"/>
      <w:r>
        <w:t>obstacleDistance</w:t>
      </w:r>
      <w:proofErr w:type="spellEnd"/>
      <w:r>
        <w:t xml:space="preserve"> - 0.2 ) {</w:t>
      </w:r>
    </w:p>
    <w:p w14:paraId="1BE525C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errorSound</w:t>
      </w:r>
      <w:proofErr w:type="spellEnd"/>
      <w:r>
        <w:t xml:space="preserve"> = </w:t>
      </w:r>
      <w:proofErr w:type="spellStart"/>
      <w:r>
        <w:t>obstacleDistance</w:t>
      </w:r>
      <w:proofErr w:type="spellEnd"/>
      <w:r>
        <w:t xml:space="preserve"> - </w:t>
      </w:r>
      <w:proofErr w:type="spellStart"/>
      <w:r>
        <w:t>valueSound</w:t>
      </w:r>
      <w:proofErr w:type="spellEnd"/>
      <w:r>
        <w:t xml:space="preserve">; //if </w:t>
      </w:r>
      <w:proofErr w:type="spellStart"/>
      <w:r>
        <w:t>neg</w:t>
      </w:r>
      <w:proofErr w:type="spellEnd"/>
      <w:r>
        <w:t xml:space="preserve"> need to turn left</w:t>
      </w:r>
    </w:p>
    <w:p w14:paraId="40E6A80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correctionSound</w:t>
      </w:r>
      <w:proofErr w:type="spellEnd"/>
      <w:r>
        <w:t xml:space="preserve"> = </w:t>
      </w:r>
      <w:proofErr w:type="spellStart"/>
      <w:r>
        <w:t>errorSound</w:t>
      </w:r>
      <w:proofErr w:type="spellEnd"/>
      <w:r>
        <w:t xml:space="preserve"> * </w:t>
      </w:r>
      <w:proofErr w:type="spellStart"/>
      <w:r>
        <w:t>kpSound</w:t>
      </w:r>
      <w:proofErr w:type="spellEnd"/>
      <w:r>
        <w:t>;</w:t>
      </w:r>
    </w:p>
    <w:p w14:paraId="6BC89D28" w14:textId="77777777" w:rsidR="00E06975" w:rsidRDefault="00E06975" w:rsidP="00E06975">
      <w:pPr>
        <w:spacing w:line="20" w:lineRule="atLeast"/>
        <w:ind w:firstLine="0"/>
      </w:pPr>
      <w:r>
        <w:lastRenderedPageBreak/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</w:t>
      </w:r>
      <w:proofErr w:type="spellStart"/>
      <w:r>
        <w:t>tpSound</w:t>
      </w:r>
      <w:proofErr w:type="spellEnd"/>
      <w:r>
        <w:t xml:space="preserve"> + </w:t>
      </w:r>
      <w:proofErr w:type="spellStart"/>
      <w:r>
        <w:t>correctionSound</w:t>
      </w:r>
      <w:proofErr w:type="spellEnd"/>
      <w:r>
        <w:t>);</w:t>
      </w:r>
    </w:p>
    <w:p w14:paraId="0A42037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</w:t>
      </w:r>
      <w:proofErr w:type="spellStart"/>
      <w:r>
        <w:t>tpSound</w:t>
      </w:r>
      <w:proofErr w:type="spellEnd"/>
      <w:r>
        <w:t xml:space="preserve"> - </w:t>
      </w:r>
      <w:proofErr w:type="spellStart"/>
      <w:r>
        <w:t>correctionSound</w:t>
      </w:r>
      <w:proofErr w:type="spellEnd"/>
      <w:r>
        <w:t>);</w:t>
      </w:r>
    </w:p>
    <w:p w14:paraId="218BB07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06FE977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70053A7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(500);</w:t>
      </w:r>
    </w:p>
    <w:p w14:paraId="466FF71F" w14:textId="5E9B6181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detectLine</w:t>
      </w:r>
      <w:proofErr w:type="spellEnd"/>
      <w:r>
        <w:t>(</w:t>
      </w:r>
      <w:proofErr w:type="gramEnd"/>
      <w:r>
        <w:t>);</w:t>
      </w:r>
    </w:p>
    <w:p w14:paraId="5068469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4B69D385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35E47108" w14:textId="77777777" w:rsidR="00E06975" w:rsidRDefault="00E06975" w:rsidP="00E06975">
      <w:pPr>
        <w:spacing w:line="20" w:lineRule="atLeast"/>
        <w:ind w:firstLine="0"/>
      </w:pPr>
      <w:r>
        <w:tab/>
      </w:r>
    </w:p>
    <w:p w14:paraId="17D0FFF9" w14:textId="7E8F6825" w:rsidR="00E06975" w:rsidRDefault="00E06975" w:rsidP="00E06975">
      <w:pPr>
        <w:spacing w:line="20" w:lineRule="atLeast"/>
        <w:ind w:firstLine="0"/>
      </w:pPr>
    </w:p>
    <w:p w14:paraId="47F8B28C" w14:textId="77777777" w:rsidR="00E06975" w:rsidRDefault="00E06975" w:rsidP="00E06975">
      <w:pPr>
        <w:spacing w:line="20" w:lineRule="atLeast"/>
        <w:ind w:firstLine="0"/>
      </w:pPr>
      <w:r>
        <w:tab/>
        <w:t>static void calibrate(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sampleArray</w:t>
      </w:r>
      <w:proofErr w:type="spellEnd"/>
      <w:r>
        <w:t>) {</w:t>
      </w:r>
    </w:p>
    <w:p w14:paraId="2AE67C7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LCD.drawString</w:t>
      </w:r>
      <w:proofErr w:type="spellEnd"/>
      <w:r>
        <w:t>("(Calibrate White)", 1, 1);</w:t>
      </w:r>
    </w:p>
    <w:p w14:paraId="67412E9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Button.waitForAnyPress</w:t>
      </w:r>
      <w:proofErr w:type="spellEnd"/>
      <w:r>
        <w:t>();</w:t>
      </w:r>
    </w:p>
    <w:p w14:paraId="4AA4C5B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white = </w:t>
      </w:r>
      <w:proofErr w:type="spellStart"/>
      <w:r>
        <w:t>readLight</w:t>
      </w:r>
      <w:proofErr w:type="spellEnd"/>
      <w:r>
        <w:t>(</w:t>
      </w:r>
      <w:proofErr w:type="spellStart"/>
      <w:r>
        <w:t>sampleArray</w:t>
      </w:r>
      <w:proofErr w:type="spellEnd"/>
      <w:r>
        <w:t>);</w:t>
      </w:r>
    </w:p>
    <w:p w14:paraId="2E41270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LCD.drawString</w:t>
      </w:r>
      <w:proofErr w:type="spellEnd"/>
      <w:r>
        <w:t>("(Calibrate Black)", 1, 1);</w:t>
      </w:r>
    </w:p>
    <w:p w14:paraId="148286C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Button.waitForAnyPress</w:t>
      </w:r>
      <w:proofErr w:type="spellEnd"/>
      <w:r>
        <w:t>();</w:t>
      </w:r>
    </w:p>
    <w:p w14:paraId="6E78DD8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black = </w:t>
      </w:r>
      <w:proofErr w:type="spellStart"/>
      <w:r>
        <w:t>readLight</w:t>
      </w:r>
      <w:proofErr w:type="spellEnd"/>
      <w:r>
        <w:t>(</w:t>
      </w:r>
      <w:proofErr w:type="spellStart"/>
      <w:r>
        <w:t>sampleArray</w:t>
      </w:r>
      <w:proofErr w:type="spellEnd"/>
      <w:r>
        <w:t>);</w:t>
      </w:r>
    </w:p>
    <w:p w14:paraId="2DD7531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midPoint</w:t>
      </w:r>
      <w:proofErr w:type="spellEnd"/>
      <w:r>
        <w:t xml:space="preserve"> = (white - black)/2 +black;</w:t>
      </w:r>
    </w:p>
    <w:p w14:paraId="389B8B7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LCD.drawString</w:t>
      </w:r>
      <w:proofErr w:type="spellEnd"/>
      <w:r>
        <w:t xml:space="preserve">("(Press </w:t>
      </w:r>
      <w:proofErr w:type="gramStart"/>
      <w:r>
        <w:t>To</w:t>
      </w:r>
      <w:proofErr w:type="gramEnd"/>
      <w:r>
        <w:t xml:space="preserve"> START)", 1, 1);</w:t>
      </w:r>
    </w:p>
    <w:p w14:paraId="0959EDB6" w14:textId="09F87AB1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Button.waitForAnyPress</w:t>
      </w:r>
      <w:proofErr w:type="spellEnd"/>
      <w:r>
        <w:t>();</w:t>
      </w:r>
    </w:p>
    <w:p w14:paraId="5A010D46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75670C12" w14:textId="77777777" w:rsidR="00E06975" w:rsidRDefault="00E06975" w:rsidP="00E06975">
      <w:pPr>
        <w:spacing w:line="20" w:lineRule="atLeast"/>
        <w:ind w:firstLine="0"/>
      </w:pPr>
      <w:r>
        <w:tab/>
      </w:r>
    </w:p>
    <w:p w14:paraId="0D46FFFC" w14:textId="77777777" w:rsidR="00E06975" w:rsidRDefault="00E06975" w:rsidP="00E06975">
      <w:pPr>
        <w:spacing w:line="20" w:lineRule="atLeast"/>
        <w:ind w:firstLine="0"/>
      </w:pPr>
      <w:r>
        <w:tab/>
        <w:t>static void turnRobot90</w:t>
      </w:r>
      <w:proofErr w:type="gramStart"/>
      <w:r>
        <w:t>(){</w:t>
      </w:r>
      <w:proofErr w:type="gramEnd"/>
    </w:p>
    <w:p w14:paraId="77D71A5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motorLeft.stop</w:t>
      </w:r>
      <w:proofErr w:type="spellEnd"/>
      <w:r>
        <w:t>();</w:t>
      </w:r>
    </w:p>
    <w:p w14:paraId="1219A95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motorRight.stop</w:t>
      </w:r>
      <w:proofErr w:type="spellEnd"/>
      <w:r>
        <w:t>();</w:t>
      </w:r>
    </w:p>
    <w:p w14:paraId="7D82114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</w:p>
    <w:p w14:paraId="01DE6E4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true;</w:t>
      </w:r>
    </w:p>
    <w:p w14:paraId="4D39290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float current;</w:t>
      </w:r>
    </w:p>
    <w:p w14:paraId="24E6E05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float previous = 0;</w:t>
      </w:r>
    </w:p>
    <w:p w14:paraId="48390CF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float delta;</w:t>
      </w:r>
    </w:p>
    <w:p w14:paraId="4FB37C1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while(b) {</w:t>
      </w:r>
    </w:p>
    <w:p w14:paraId="33ACF4D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current = </w:t>
      </w:r>
      <w:proofErr w:type="spellStart"/>
      <w:r>
        <w:t>readSound</w:t>
      </w:r>
      <w:proofErr w:type="spellEnd"/>
      <w:r>
        <w:t>(</w:t>
      </w:r>
      <w:proofErr w:type="spellStart"/>
      <w:r>
        <w:t>sampleSound</w:t>
      </w:r>
      <w:proofErr w:type="spellEnd"/>
      <w:r>
        <w:t>);</w:t>
      </w:r>
    </w:p>
    <w:p w14:paraId="0D3AD96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if(</w:t>
      </w:r>
      <w:proofErr w:type="spellStart"/>
      <w:r>
        <w:t>Float.isInfinite</w:t>
      </w:r>
      <w:proofErr w:type="spellEnd"/>
      <w:r>
        <w:t>(current</w:t>
      </w:r>
      <w:proofErr w:type="gramStart"/>
      <w:r>
        <w:t>)){</w:t>
      </w:r>
      <w:proofErr w:type="gramEnd"/>
    </w:p>
    <w:p w14:paraId="25B39F8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(40);</w:t>
      </w:r>
    </w:p>
    <w:p w14:paraId="76FB1C8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(40);</w:t>
      </w:r>
    </w:p>
    <w:p w14:paraId="1A838E1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43EED0D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motorRight.backward</w:t>
      </w:r>
      <w:proofErr w:type="spellEnd"/>
      <w:r>
        <w:t>();</w:t>
      </w:r>
    </w:p>
    <w:p w14:paraId="3BCD87D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(300);</w:t>
      </w:r>
    </w:p>
    <w:p w14:paraId="56E1197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149C078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0D9E9E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delta = current - previous;</w:t>
      </w:r>
    </w:p>
    <w:p w14:paraId="02EF730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delta &gt; 0 || </w:t>
      </w:r>
      <w:proofErr w:type="spellStart"/>
      <w:r>
        <w:t>Float.isInfinite</w:t>
      </w:r>
      <w:proofErr w:type="spellEnd"/>
      <w:r>
        <w:t>(current)){</w:t>
      </w:r>
    </w:p>
    <w:p w14:paraId="371B9B4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(40);</w:t>
      </w:r>
    </w:p>
    <w:p w14:paraId="3921735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(40);</w:t>
      </w:r>
    </w:p>
    <w:p w14:paraId="53530BC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33F7A11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motorRight.backward</w:t>
      </w:r>
      <w:proofErr w:type="spellEnd"/>
      <w:r>
        <w:t>();</w:t>
      </w:r>
    </w:p>
    <w:p w14:paraId="3DEBDA5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(300);</w:t>
      </w:r>
    </w:p>
    <w:p w14:paraId="1C24973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LCD.drawString</w:t>
      </w:r>
      <w:proofErr w:type="spellEnd"/>
      <w:r>
        <w:t>(</w:t>
      </w:r>
      <w:proofErr w:type="spellStart"/>
      <w:r>
        <w:t>Float.toString</w:t>
      </w:r>
      <w:proofErr w:type="spellEnd"/>
      <w:r>
        <w:t>(delta), 1, 1);</w:t>
      </w:r>
    </w:p>
    <w:p w14:paraId="42CA281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  <w:t>previous = current;</w:t>
      </w:r>
    </w:p>
    <w:p w14:paraId="6070F80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}</w:t>
      </w:r>
    </w:p>
    <w:p w14:paraId="68E75604" w14:textId="77777777" w:rsidR="00E06975" w:rsidRDefault="00E06975" w:rsidP="00E06975">
      <w:pPr>
        <w:spacing w:line="20" w:lineRule="atLeast"/>
        <w:ind w:firstLine="0"/>
      </w:pPr>
      <w:r>
        <w:lastRenderedPageBreak/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delta &lt; -0.025 &amp;&amp; current &lt; 0.2){</w:t>
      </w:r>
    </w:p>
    <w:p w14:paraId="0DDBC9D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(40);</w:t>
      </w:r>
    </w:p>
    <w:p w14:paraId="43DC318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(40);</w:t>
      </w:r>
    </w:p>
    <w:p w14:paraId="7163CBE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1C920C9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motorRight.backward</w:t>
      </w:r>
      <w:proofErr w:type="spellEnd"/>
      <w:r>
        <w:t>();</w:t>
      </w:r>
    </w:p>
    <w:p w14:paraId="29F92AF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(1500);</w:t>
      </w:r>
    </w:p>
    <w:p w14:paraId="56F1E4C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(0);</w:t>
      </w:r>
    </w:p>
    <w:p w14:paraId="18E17B3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(0);</w:t>
      </w:r>
    </w:p>
    <w:p w14:paraId="1D416C5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71E5FA4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1EBF6A3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LCD.drawString</w:t>
      </w:r>
      <w:proofErr w:type="spellEnd"/>
      <w:r>
        <w:t>(</w:t>
      </w:r>
      <w:proofErr w:type="spellStart"/>
      <w:r>
        <w:t>Float.toString</w:t>
      </w:r>
      <w:proofErr w:type="spellEnd"/>
      <w:r>
        <w:t>(delta), 1, 1);</w:t>
      </w:r>
    </w:p>
    <w:p w14:paraId="305B3DC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r>
        <w:tab/>
        <w:t>b = false;</w:t>
      </w:r>
    </w:p>
    <w:p w14:paraId="375D43F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}</w:t>
      </w:r>
    </w:p>
    <w:p w14:paraId="10066588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6071C85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08201C8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stateTracker</w:t>
      </w:r>
      <w:proofErr w:type="spellEnd"/>
      <w:r>
        <w:t>++;</w:t>
      </w:r>
    </w:p>
    <w:p w14:paraId="52F26BB6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391AFFB5" w14:textId="77777777" w:rsidR="00E06975" w:rsidRDefault="00E06975" w:rsidP="00E06975">
      <w:pPr>
        <w:spacing w:line="20" w:lineRule="atLeast"/>
        <w:ind w:firstLine="0"/>
      </w:pPr>
    </w:p>
    <w:p w14:paraId="5BD08D62" w14:textId="77777777" w:rsidR="00E06975" w:rsidRDefault="00E06975" w:rsidP="00E06975">
      <w:pPr>
        <w:spacing w:line="20" w:lineRule="atLeast"/>
        <w:ind w:firstLine="0"/>
      </w:pPr>
      <w:r>
        <w:tab/>
        <w:t>static void turnSensor90(</w:t>
      </w:r>
      <w:proofErr w:type="spellStart"/>
      <w:r>
        <w:t>boolean</w:t>
      </w:r>
      <w:proofErr w:type="spellEnd"/>
      <w:r>
        <w:t xml:space="preserve"> direction) </w:t>
      </w:r>
      <w:proofErr w:type="gramStart"/>
      <w:r>
        <w:t>{ /</w:t>
      </w:r>
      <w:proofErr w:type="gramEnd"/>
      <w:r>
        <w:t>/True for anti-clockwise...</w:t>
      </w:r>
    </w:p>
    <w:p w14:paraId="6ACCBF2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gramStart"/>
      <w:r>
        <w:t>if(</w:t>
      </w:r>
      <w:proofErr w:type="gramEnd"/>
      <w:r>
        <w:t>direction == true) {</w:t>
      </w:r>
    </w:p>
    <w:p w14:paraId="4BCDC06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//Anti-clockwise</w:t>
      </w:r>
    </w:p>
    <w:p w14:paraId="2F5B718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motorSpin.rotate</w:t>
      </w:r>
      <w:proofErr w:type="spellEnd"/>
      <w:r>
        <w:t>(-110);</w:t>
      </w:r>
    </w:p>
    <w:p w14:paraId="622046A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 else {</w:t>
      </w:r>
    </w:p>
    <w:p w14:paraId="0B42538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//Clockwise</w:t>
      </w:r>
    </w:p>
    <w:p w14:paraId="0A8A142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spellStart"/>
      <w:r>
        <w:t>motorSpin.rotate</w:t>
      </w:r>
      <w:proofErr w:type="spellEnd"/>
      <w:r>
        <w:t>(110);</w:t>
      </w:r>
    </w:p>
    <w:p w14:paraId="4857CCDF" w14:textId="17B3BB56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6B5B66D8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2C855286" w14:textId="77777777" w:rsidR="00E06975" w:rsidRDefault="00E06975" w:rsidP="00E06975">
      <w:pPr>
        <w:spacing w:line="20" w:lineRule="atLeast"/>
        <w:ind w:firstLine="0"/>
      </w:pPr>
    </w:p>
    <w:p w14:paraId="11BBA172" w14:textId="77777777" w:rsidR="00E06975" w:rsidRDefault="00E06975" w:rsidP="00E06975">
      <w:pPr>
        <w:spacing w:line="20" w:lineRule="atLeast"/>
        <w:ind w:firstLine="0"/>
      </w:pPr>
      <w:r>
        <w:tab/>
        <w:t xml:space="preserve">static void </w:t>
      </w:r>
      <w:proofErr w:type="spellStart"/>
      <w:proofErr w:type="gramStart"/>
      <w:r>
        <w:t>waitForCurtain</w:t>
      </w:r>
      <w:proofErr w:type="spellEnd"/>
      <w:r>
        <w:t>(</w:t>
      </w:r>
      <w:proofErr w:type="gramEnd"/>
      <w:r>
        <w:t>) {</w:t>
      </w:r>
    </w:p>
    <w:p w14:paraId="662D3FD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curtainUp</w:t>
      </w:r>
      <w:proofErr w:type="spellEnd"/>
      <w:r>
        <w:t xml:space="preserve"> = false;</w:t>
      </w:r>
    </w:p>
    <w:p w14:paraId="70F637F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curtainUp</w:t>
      </w:r>
      <w:proofErr w:type="spellEnd"/>
      <w:r>
        <w:t xml:space="preserve"> == false){</w:t>
      </w:r>
    </w:p>
    <w:p w14:paraId="30CE3FB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float </w:t>
      </w:r>
      <w:proofErr w:type="spellStart"/>
      <w:r>
        <w:t>curtainDistance</w:t>
      </w:r>
      <w:proofErr w:type="spellEnd"/>
      <w:r>
        <w:t xml:space="preserve"> = </w:t>
      </w:r>
      <w:proofErr w:type="spellStart"/>
      <w:r>
        <w:t>readSound</w:t>
      </w:r>
      <w:proofErr w:type="spellEnd"/>
      <w:r>
        <w:t>(</w:t>
      </w:r>
      <w:proofErr w:type="spellStart"/>
      <w:r>
        <w:t>sampleSound</w:t>
      </w:r>
      <w:proofErr w:type="spellEnd"/>
      <w:r>
        <w:t>);</w:t>
      </w:r>
    </w:p>
    <w:p w14:paraId="737058A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curtainDistance</w:t>
      </w:r>
      <w:proofErr w:type="spellEnd"/>
      <w:r>
        <w:t xml:space="preserve"> &gt; 0.12){</w:t>
      </w:r>
    </w:p>
    <w:p w14:paraId="3804F4F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curtainUp</w:t>
      </w:r>
      <w:proofErr w:type="spellEnd"/>
      <w:r>
        <w:t xml:space="preserve"> = true;</w:t>
      </w:r>
    </w:p>
    <w:p w14:paraId="3135EDD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stateTracker</w:t>
      </w:r>
      <w:proofErr w:type="spellEnd"/>
      <w:r>
        <w:t>++;</w:t>
      </w:r>
    </w:p>
    <w:p w14:paraId="7CF10EB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46CF621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1CF403AC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583DB11A" w14:textId="77777777" w:rsidR="00E06975" w:rsidRDefault="00E06975" w:rsidP="00E06975">
      <w:pPr>
        <w:spacing w:line="20" w:lineRule="atLeast"/>
        <w:ind w:firstLine="0"/>
      </w:pPr>
    </w:p>
    <w:p w14:paraId="51C0278F" w14:textId="77777777" w:rsidR="00E06975" w:rsidRDefault="00E06975" w:rsidP="00E06975">
      <w:pPr>
        <w:spacing w:line="20" w:lineRule="atLeast"/>
        <w:ind w:firstLine="0"/>
      </w:pPr>
      <w:r>
        <w:tab/>
        <w:t xml:space="preserve">static void </w:t>
      </w:r>
      <w:proofErr w:type="spellStart"/>
      <w:proofErr w:type="gramStart"/>
      <w:r>
        <w:t>detectLine</w:t>
      </w:r>
      <w:proofErr w:type="spellEnd"/>
      <w:r>
        <w:t>(</w:t>
      </w:r>
      <w:proofErr w:type="gramEnd"/>
      <w:r>
        <w:t>) {</w:t>
      </w:r>
      <w:r>
        <w:tab/>
      </w:r>
    </w:p>
    <w:p w14:paraId="53BA6F1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 xml:space="preserve">float </w:t>
      </w:r>
      <w:proofErr w:type="spellStart"/>
      <w:r>
        <w:t>detectionValue</w:t>
      </w:r>
      <w:proofErr w:type="spellEnd"/>
      <w:r>
        <w:t xml:space="preserve"> = </w:t>
      </w:r>
      <w:proofErr w:type="spellStart"/>
      <w:r>
        <w:t>readLight</w:t>
      </w:r>
      <w:proofErr w:type="spellEnd"/>
      <w:r>
        <w:t>(</w:t>
      </w:r>
      <w:proofErr w:type="spellStart"/>
      <w:r>
        <w:t>samplesLight</w:t>
      </w:r>
      <w:proofErr w:type="spellEnd"/>
      <w:r>
        <w:t>);</w:t>
      </w:r>
    </w:p>
    <w:p w14:paraId="3245A76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Float.toString</w:t>
      </w:r>
      <w:proofErr w:type="spellEnd"/>
      <w:r>
        <w:t>(</w:t>
      </w:r>
      <w:proofErr w:type="spellStart"/>
      <w:r>
        <w:t>detectionValue</w:t>
      </w:r>
      <w:proofErr w:type="spellEnd"/>
      <w:r>
        <w:t>));</w:t>
      </w:r>
    </w:p>
    <w:p w14:paraId="35338AD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detectionValue</w:t>
      </w:r>
      <w:proofErr w:type="spellEnd"/>
      <w:r>
        <w:t xml:space="preserve"> &lt;= white - (0.8*white)) {</w:t>
      </w:r>
    </w:p>
    <w:p w14:paraId="1561EF9D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(45);</w:t>
      </w:r>
    </w:p>
    <w:p w14:paraId="6932128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(45);</w:t>
      </w:r>
    </w:p>
    <w:p w14:paraId="40FDC39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6245966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motorRight.backward</w:t>
      </w:r>
      <w:proofErr w:type="spellEnd"/>
      <w:r>
        <w:t>();</w:t>
      </w:r>
    </w:p>
    <w:p w14:paraId="22A7D4B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(9000);</w:t>
      </w:r>
    </w:p>
    <w:p w14:paraId="1B99695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(70);</w:t>
      </w:r>
    </w:p>
    <w:p w14:paraId="676C2E03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(70);</w:t>
      </w:r>
    </w:p>
    <w:p w14:paraId="3C2E1463" w14:textId="77777777" w:rsidR="00E06975" w:rsidRDefault="00E06975" w:rsidP="00E06975">
      <w:pPr>
        <w:spacing w:line="20" w:lineRule="atLeast"/>
        <w:ind w:firstLine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Delay.msDelay</w:t>
      </w:r>
      <w:proofErr w:type="spellEnd"/>
      <w:r>
        <w:t>(2000);</w:t>
      </w:r>
    </w:p>
    <w:p w14:paraId="4ED0F800" w14:textId="77777777" w:rsidR="00E06975" w:rsidRDefault="00E06975" w:rsidP="00E06975">
      <w:pPr>
        <w:spacing w:line="20" w:lineRule="atLeast"/>
        <w:ind w:firstLine="0"/>
      </w:pPr>
    </w:p>
    <w:p w14:paraId="41C6F04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turnSensor90(false);</w:t>
      </w:r>
    </w:p>
    <w:p w14:paraId="07FC397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</w:p>
    <w:p w14:paraId="723679F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motorLeft.setSpeed</w:t>
      </w:r>
      <w:proofErr w:type="spellEnd"/>
      <w:r>
        <w:t>(0);</w:t>
      </w:r>
    </w:p>
    <w:p w14:paraId="2EF2588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motorRight.setSpeed</w:t>
      </w:r>
      <w:proofErr w:type="spellEnd"/>
      <w:r>
        <w:t>(0);</w:t>
      </w:r>
    </w:p>
    <w:p w14:paraId="223B958E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motorLeft.forward</w:t>
      </w:r>
      <w:proofErr w:type="spellEnd"/>
      <w:r>
        <w:t>();</w:t>
      </w:r>
    </w:p>
    <w:p w14:paraId="62E51FE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motorRight.forward</w:t>
      </w:r>
      <w:proofErr w:type="spellEnd"/>
      <w:r>
        <w:t>();</w:t>
      </w:r>
    </w:p>
    <w:p w14:paraId="0B04FCE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</w:p>
    <w:p w14:paraId="59667DD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stateTracker</w:t>
      </w:r>
      <w:proofErr w:type="spellEnd"/>
      <w:r>
        <w:t>++;</w:t>
      </w:r>
      <w:r>
        <w:tab/>
      </w:r>
    </w:p>
    <w:p w14:paraId="4BF7424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67B58F94" w14:textId="77777777" w:rsidR="00E06975" w:rsidRDefault="00E06975" w:rsidP="00E06975">
      <w:pPr>
        <w:spacing w:line="20" w:lineRule="atLeast"/>
        <w:ind w:firstLine="0"/>
      </w:pPr>
    </w:p>
    <w:p w14:paraId="3B52040C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54720DAF" w14:textId="77777777" w:rsidR="00E06975" w:rsidRDefault="00E06975" w:rsidP="00E06975">
      <w:pPr>
        <w:spacing w:line="20" w:lineRule="atLeast"/>
        <w:ind w:firstLine="0"/>
      </w:pPr>
      <w:r>
        <w:tab/>
      </w:r>
    </w:p>
    <w:p w14:paraId="3683DDCC" w14:textId="77777777" w:rsidR="00E06975" w:rsidRDefault="00E06975" w:rsidP="00E06975">
      <w:pPr>
        <w:spacing w:line="20" w:lineRule="atLeast"/>
        <w:ind w:firstLine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E0B22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proofErr w:type="spellStart"/>
      <w:proofErr w:type="gramStart"/>
      <w:r>
        <w:t>initialise</w:t>
      </w:r>
      <w:proofErr w:type="spellEnd"/>
      <w:r>
        <w:t>(</w:t>
      </w:r>
      <w:proofErr w:type="gramEnd"/>
      <w:r>
        <w:t>);</w:t>
      </w:r>
    </w:p>
    <w:p w14:paraId="762044B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calibrate(</w:t>
      </w:r>
      <w:proofErr w:type="spellStart"/>
      <w:r>
        <w:t>samplesLight</w:t>
      </w:r>
      <w:proofErr w:type="spellEnd"/>
      <w:r>
        <w:t>);</w:t>
      </w:r>
    </w:p>
    <w:p w14:paraId="4EF9B8C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while(true</w:t>
      </w:r>
      <w:proofErr w:type="gramStart"/>
      <w:r>
        <w:t>){</w:t>
      </w:r>
      <w:proofErr w:type="gramEnd"/>
    </w:p>
    <w:p w14:paraId="5D32E4CA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stateTracker</w:t>
      </w:r>
      <w:proofErr w:type="spellEnd"/>
      <w:r>
        <w:t xml:space="preserve"> == 0){</w:t>
      </w:r>
    </w:p>
    <w:p w14:paraId="047FF732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waitForCurtain</w:t>
      </w:r>
      <w:proofErr w:type="spellEnd"/>
      <w:r>
        <w:t>(</w:t>
      </w:r>
      <w:proofErr w:type="gramEnd"/>
      <w:r>
        <w:t>);</w:t>
      </w:r>
    </w:p>
    <w:p w14:paraId="3C3AFC8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3DF685D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stateTracker</w:t>
      </w:r>
      <w:proofErr w:type="spellEnd"/>
      <w:r>
        <w:t xml:space="preserve"> == 1){</w:t>
      </w:r>
    </w:p>
    <w:p w14:paraId="35791E76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lineFollower</w:t>
      </w:r>
      <w:proofErr w:type="spellEnd"/>
      <w:r>
        <w:t>(</w:t>
      </w:r>
      <w:proofErr w:type="gramEnd"/>
      <w:r>
        <w:t>);</w:t>
      </w:r>
    </w:p>
    <w:p w14:paraId="029265C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4557D6D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stateTracker</w:t>
      </w:r>
      <w:proofErr w:type="spellEnd"/>
      <w:r>
        <w:t xml:space="preserve"> == 2){</w:t>
      </w:r>
    </w:p>
    <w:p w14:paraId="55D8E100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turnSensor90(true);</w:t>
      </w:r>
    </w:p>
    <w:p w14:paraId="7C3C9C01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  <w:t>turnRobot90();</w:t>
      </w:r>
    </w:p>
    <w:p w14:paraId="3C39DEDB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13274137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stateTracker</w:t>
      </w:r>
      <w:proofErr w:type="spellEnd"/>
      <w:r>
        <w:t xml:space="preserve"> == 3){</w:t>
      </w:r>
    </w:p>
    <w:p w14:paraId="63FDA3A9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obstacleAvoid</w:t>
      </w:r>
      <w:proofErr w:type="spellEnd"/>
      <w:r>
        <w:t>(</w:t>
      </w:r>
      <w:proofErr w:type="gramEnd"/>
      <w:r>
        <w:t>);</w:t>
      </w:r>
    </w:p>
    <w:p w14:paraId="147C6B9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0437D6CC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stateTracker</w:t>
      </w:r>
      <w:proofErr w:type="spellEnd"/>
      <w:r>
        <w:t xml:space="preserve"> == 4){</w:t>
      </w:r>
    </w:p>
    <w:p w14:paraId="6D381544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lineFollower</w:t>
      </w:r>
      <w:proofErr w:type="spellEnd"/>
      <w:r>
        <w:t>(</w:t>
      </w:r>
      <w:proofErr w:type="gramEnd"/>
      <w:r>
        <w:t>);</w:t>
      </w:r>
    </w:p>
    <w:p w14:paraId="1B94C4A5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</w:r>
      <w:r>
        <w:tab/>
        <w:t>}</w:t>
      </w:r>
    </w:p>
    <w:p w14:paraId="3548B9FF" w14:textId="77777777" w:rsidR="00E06975" w:rsidRDefault="00E06975" w:rsidP="00E06975">
      <w:pPr>
        <w:spacing w:line="20" w:lineRule="atLeast"/>
        <w:ind w:firstLine="0"/>
      </w:pPr>
      <w:r>
        <w:tab/>
      </w:r>
      <w:r>
        <w:tab/>
        <w:t>}</w:t>
      </w:r>
    </w:p>
    <w:p w14:paraId="42142D20" w14:textId="77777777" w:rsidR="00E06975" w:rsidRDefault="00E06975" w:rsidP="00E06975">
      <w:pPr>
        <w:spacing w:line="20" w:lineRule="atLeast"/>
        <w:ind w:firstLine="0"/>
      </w:pPr>
      <w:r>
        <w:tab/>
        <w:t>}</w:t>
      </w:r>
    </w:p>
    <w:p w14:paraId="0C1E98B6" w14:textId="67ABBD32" w:rsidR="00E06975" w:rsidRDefault="00E06975" w:rsidP="00E06975">
      <w:pPr>
        <w:spacing w:line="20" w:lineRule="atLeast"/>
        <w:ind w:firstLine="0"/>
      </w:pPr>
      <w:r>
        <w:t>}</w:t>
      </w:r>
    </w:p>
    <w:p w14:paraId="42861516" w14:textId="77777777" w:rsidR="00E06975" w:rsidRDefault="00E06975" w:rsidP="00AF584A">
      <w:pPr>
        <w:ind w:firstLine="0"/>
      </w:pPr>
    </w:p>
    <w:p w14:paraId="3BFD3653" w14:textId="77777777" w:rsidR="00E06975" w:rsidRDefault="00E06975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1526D23" w14:textId="1802BC44" w:rsidR="00AF584A" w:rsidRPr="00AF584A" w:rsidRDefault="00AF584A" w:rsidP="00314ED7">
      <w:pPr>
        <w:pStyle w:val="Heading2"/>
      </w:pPr>
      <w:bookmarkStart w:id="34" w:name="_Toc476875150"/>
      <w:bookmarkStart w:id="35" w:name="_Toc476875162"/>
      <w:bookmarkStart w:id="36" w:name="_Toc476875355"/>
      <w:r>
        <w:lastRenderedPageBreak/>
        <w:t>Team 2</w:t>
      </w:r>
      <w:bookmarkEnd w:id="34"/>
      <w:bookmarkEnd w:id="35"/>
      <w:bookmarkEnd w:id="36"/>
    </w:p>
    <w:p w14:paraId="6B61BE61" w14:textId="77777777" w:rsidR="00D62EBE" w:rsidRPr="00D62EBE" w:rsidRDefault="00D62EBE" w:rsidP="00D62EBE"/>
    <w:sectPr w:rsidR="00D62EBE" w:rsidRPr="00D62EBE" w:rsidSect="00E06975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836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6E975" w14:textId="77777777" w:rsidR="00542527" w:rsidRDefault="00542527">
      <w:pPr>
        <w:spacing w:line="240" w:lineRule="auto"/>
      </w:pPr>
      <w:r>
        <w:separator/>
      </w:r>
    </w:p>
  </w:endnote>
  <w:endnote w:type="continuationSeparator" w:id="0">
    <w:p w14:paraId="408C283F" w14:textId="77777777" w:rsidR="00542527" w:rsidRDefault="00542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987B1" w14:textId="77777777" w:rsidR="00542527" w:rsidRDefault="00542527">
      <w:pPr>
        <w:spacing w:line="240" w:lineRule="auto"/>
      </w:pPr>
      <w:r>
        <w:separator/>
      </w:r>
    </w:p>
  </w:footnote>
  <w:footnote w:type="continuationSeparator" w:id="0">
    <w:p w14:paraId="26799943" w14:textId="77777777" w:rsidR="00542527" w:rsidRDefault="00542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E64C0" w14:textId="4B7B7F8C" w:rsidR="008C1C75" w:rsidRDefault="00314ED7">
    <w:pPr>
      <w:pStyle w:val="Header"/>
    </w:pPr>
    <w:r>
      <w:rPr>
        <w:lang w:val="en-GB" w:bidi="en-GB"/>
      </w:rPr>
      <w:t xml:space="preserve">Robotics Group Project | Zehra </w:t>
    </w:r>
    <w:proofErr w:type="spellStart"/>
    <w:r>
      <w:rPr>
        <w:lang w:val="en-GB" w:bidi="en-GB"/>
      </w:rPr>
      <w:t>Punwjani</w:t>
    </w:r>
    <w:proofErr w:type="spellEnd"/>
    <w:r>
      <w:rPr>
        <w:lang w:val="en-GB" w:bidi="en-GB"/>
      </w:rPr>
      <w:t xml:space="preserve"> 1431800  | BSc Computer Science (Year 2)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>
      <w:rPr>
        <w:rStyle w:val="Strong"/>
        <w:lang w:val="en-GB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114C49">
      <w:rPr>
        <w:rStyle w:val="Strong"/>
        <w:noProof/>
        <w:lang w:val="en-GB" w:bidi="en-GB"/>
      </w:rPr>
      <w:t>14</w:t>
    </w:r>
    <w:r w:rsidR="00CE59D0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770BF" w14:textId="1DAF5C84" w:rsidR="00314ED7" w:rsidRDefault="00314ED7" w:rsidP="00314ED7">
    <w:pPr>
      <w:pStyle w:val="Header"/>
      <w:tabs>
        <w:tab w:val="right" w:pos="9630"/>
      </w:tabs>
      <w:rPr>
        <w:color w:val="666666" w:themeColor="text2" w:themeTint="99"/>
      </w:rPr>
    </w:pPr>
    <w:r>
      <w:rPr>
        <w:lang w:val="en-GB" w:bidi="en-GB"/>
      </w:rPr>
      <w:t xml:space="preserve">Robotics Group Project | Zehra </w:t>
    </w:r>
    <w:proofErr w:type="spellStart"/>
    <w:r>
      <w:rPr>
        <w:lang w:val="en-GB" w:bidi="en-GB"/>
      </w:rPr>
      <w:t>Punwjani</w:t>
    </w:r>
    <w:proofErr w:type="spellEnd"/>
    <w:r>
      <w:rPr>
        <w:lang w:val="en-GB" w:bidi="en-GB"/>
      </w:rPr>
      <w:t xml:space="preserve"> 1431800  | BSc Computer Science (Year 2)</w:t>
    </w:r>
    <w:r>
      <w:rPr>
        <w:color w:val="666666" w:themeColor="text2" w:themeTint="99"/>
      </w:rPr>
      <w:tab/>
      <w:t xml:space="preserve">Page </w:t>
    </w:r>
    <w:r>
      <w:rPr>
        <w:color w:val="666666" w:themeColor="text2" w:themeTint="99"/>
      </w:rPr>
      <w:fldChar w:fldCharType="begin"/>
    </w:r>
    <w:r>
      <w:rPr>
        <w:color w:val="666666" w:themeColor="text2" w:themeTint="99"/>
      </w:rPr>
      <w:instrText xml:space="preserve"> PAGE   \* MERGEFORMAT </w:instrText>
    </w:r>
    <w:r>
      <w:rPr>
        <w:color w:val="666666" w:themeColor="text2" w:themeTint="99"/>
      </w:rPr>
      <w:fldChar w:fldCharType="separate"/>
    </w:r>
    <w:r w:rsidR="00114C49">
      <w:rPr>
        <w:noProof/>
        <w:color w:val="666666" w:themeColor="text2" w:themeTint="99"/>
      </w:rPr>
      <w:t>1</w:t>
    </w:r>
    <w:r>
      <w:rPr>
        <w:color w:val="666666" w:themeColor="text2" w:themeTint="99"/>
      </w:rPr>
      <w:fldChar w:fldCharType="end"/>
    </w:r>
  </w:p>
  <w:p w14:paraId="56C9002E" w14:textId="2F1F6BF7" w:rsidR="008C1C75" w:rsidRDefault="008C1C75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5F"/>
    <w:rsid w:val="00114C49"/>
    <w:rsid w:val="001C7D76"/>
    <w:rsid w:val="00314ED7"/>
    <w:rsid w:val="0045455F"/>
    <w:rsid w:val="00542527"/>
    <w:rsid w:val="008C1C75"/>
    <w:rsid w:val="00AF584A"/>
    <w:rsid w:val="00CE59D0"/>
    <w:rsid w:val="00D62EBE"/>
    <w:rsid w:val="00E05C77"/>
    <w:rsid w:val="00E06975"/>
    <w:rsid w:val="00EE302D"/>
    <w:rsid w:val="00F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1D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E06975"/>
    <w:pPr>
      <w:keepNext/>
      <w:keepLines/>
      <w:ind w:firstLine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314ED7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314ED7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E06975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314ED7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314ED7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ee/Library/Containers/com.microsoft.Word/Data/Library/Caches/2057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038ECDC8514347A2DFF399446E6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92DF0-B927-D444-A9B0-EDF70DB23CD1}"/>
      </w:docPartPr>
      <w:docPartBody>
        <w:p w:rsidR="00000000" w:rsidRDefault="00F0401B">
          <w:pPr>
            <w:pStyle w:val="1F038ECDC8514347A2DFF399446E61E4"/>
          </w:pPr>
          <w:r>
            <w:rPr>
              <w:lang w:bidi="en-GB"/>
            </w:rPr>
            <w:t>[Title here, up to 12 words, on one to two lines]</w:t>
          </w:r>
        </w:p>
      </w:docPartBody>
    </w:docPart>
    <w:docPart>
      <w:docPartPr>
        <w:name w:val="BEBE999CFED1CF469AE16BE96FD32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469E3-83CD-7F4D-9B3E-208F439AD4B2}"/>
      </w:docPartPr>
      <w:docPartBody>
        <w:p w:rsidR="00000000" w:rsidRDefault="00F0401B">
          <w:pPr>
            <w:pStyle w:val="BEBE999CFED1CF469AE16BE96FD3251C"/>
          </w:pPr>
          <w:r>
            <w:rPr>
              <w:lang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B2"/>
    <w:rsid w:val="009622B2"/>
    <w:rsid w:val="00F0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38ECDC8514347A2DFF399446E61E4">
    <w:name w:val="1F038ECDC8514347A2DFF399446E61E4"/>
  </w:style>
  <w:style w:type="paragraph" w:customStyle="1" w:styleId="6FD9B3887CC00C4AA602D716126248C1">
    <w:name w:val="6FD9B3887CC00C4AA602D716126248C1"/>
  </w:style>
  <w:style w:type="paragraph" w:customStyle="1" w:styleId="25B006CFAECBA14D90ADDA633E109260">
    <w:name w:val="25B006CFAECBA14D90ADDA633E109260"/>
  </w:style>
  <w:style w:type="paragraph" w:customStyle="1" w:styleId="3384F495023EFC46B9FEEC3851D3D27B">
    <w:name w:val="3384F495023EFC46B9FEEC3851D3D27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9563A2881D15CB44A76BB494D35B4AD1">
    <w:name w:val="9563A2881D15CB44A76BB494D35B4AD1"/>
  </w:style>
  <w:style w:type="paragraph" w:customStyle="1" w:styleId="3C7290452A33D542B0439D7BEC544D38">
    <w:name w:val="3C7290452A33D542B0439D7BEC544D38"/>
  </w:style>
  <w:style w:type="paragraph" w:customStyle="1" w:styleId="BEBE999CFED1CF469AE16BE96FD3251C">
    <w:name w:val="BEBE999CFED1CF469AE16BE96FD3251C"/>
  </w:style>
  <w:style w:type="paragraph" w:customStyle="1" w:styleId="1FAEDCFD0EEAE64089A1BC5A8FFB279C">
    <w:name w:val="1FAEDCFD0EEAE64089A1BC5A8FFB279C"/>
  </w:style>
  <w:style w:type="paragraph" w:customStyle="1" w:styleId="A7886B85E391884B936B5E313F324338">
    <w:name w:val="A7886B85E391884B936B5E313F324338"/>
  </w:style>
  <w:style w:type="paragraph" w:customStyle="1" w:styleId="045BDAF73F914E439FC2C2413F7B99AB">
    <w:name w:val="045BDAF73F914E439FC2C2413F7B99AB"/>
  </w:style>
  <w:style w:type="paragraph" w:customStyle="1" w:styleId="DE39543D4F0D144899D7C1D29FF9FD16">
    <w:name w:val="DE39543D4F0D144899D7C1D29FF9FD16"/>
  </w:style>
  <w:style w:type="paragraph" w:customStyle="1" w:styleId="A85C9F5ACB03B843B62A96EF265221C6">
    <w:name w:val="A85C9F5ACB03B843B62A96EF265221C6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9AB4938B2F10AE4BB7C13CFC68897B7B">
    <w:name w:val="9AB4938B2F10AE4BB7C13CFC68897B7B"/>
  </w:style>
  <w:style w:type="paragraph" w:customStyle="1" w:styleId="C863633686AA734D9AE3C4758463C1D8">
    <w:name w:val="C863633686AA734D9AE3C4758463C1D8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BE83C4675D82664C8039D8552E9B4CBD">
    <w:name w:val="BE83C4675D82664C8039D8552E9B4CBD"/>
  </w:style>
  <w:style w:type="paragraph" w:customStyle="1" w:styleId="4BB6AE78A5F9FA40A1E614B46C4A732E">
    <w:name w:val="4BB6AE78A5F9FA40A1E614B46C4A732E"/>
  </w:style>
  <w:style w:type="paragraph" w:customStyle="1" w:styleId="386E3946E0C6FA4DA3AE8639002879DB">
    <w:name w:val="386E3946E0C6FA4DA3AE8639002879D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E72CB1161AE84D47A12065E713C3FD5B">
    <w:name w:val="E72CB1161AE84D47A12065E713C3FD5B"/>
  </w:style>
  <w:style w:type="paragraph" w:customStyle="1" w:styleId="73C711E4A15BC440BCECF7F699C169D2">
    <w:name w:val="73C711E4A15BC440BCECF7F699C169D2"/>
  </w:style>
  <w:style w:type="paragraph" w:customStyle="1" w:styleId="798AB584DA71574999DD976947550148">
    <w:name w:val="798AB584DA71574999DD976947550148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7EDB5F7602F0642BD881FC75BCB687B">
    <w:name w:val="37EDB5F7602F0642BD881FC75BCB687B"/>
  </w:style>
  <w:style w:type="paragraph" w:customStyle="1" w:styleId="3ED0C1C9E881DA4F9A38CEA14FDF0D38">
    <w:name w:val="3ED0C1C9E881DA4F9A38CEA14FDF0D38"/>
  </w:style>
  <w:style w:type="paragraph" w:customStyle="1" w:styleId="5CE169E478D06B4DB5685975B1D9AE27">
    <w:name w:val="5CE169E478D06B4DB5685975B1D9AE27"/>
  </w:style>
  <w:style w:type="paragraph" w:customStyle="1" w:styleId="D0FA4E067413984681F033440ECBA8A2">
    <w:name w:val="D0FA4E067413984681F033440ECBA8A2"/>
  </w:style>
  <w:style w:type="paragraph" w:customStyle="1" w:styleId="43BDF82DFC9A00488CD2FBC3B8A6BAB3">
    <w:name w:val="43BDF82DFC9A00488CD2FBC3B8A6BAB3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B8F07CF915D4ED4886D9F96FEA59A862">
    <w:name w:val="B8F07CF915D4ED4886D9F96FEA59A862"/>
  </w:style>
  <w:style w:type="paragraph" w:customStyle="1" w:styleId="ED01121F079D9B41BBB6C29016DA7DA1">
    <w:name w:val="ED01121F079D9B41BBB6C29016DA7DA1"/>
  </w:style>
  <w:style w:type="paragraph" w:customStyle="1" w:styleId="12A5494F5B08DC4894603D20688343B6">
    <w:name w:val="12A5494F5B08DC4894603D20688343B6"/>
    <w:rsid w:val="009622B2"/>
  </w:style>
  <w:style w:type="paragraph" w:customStyle="1" w:styleId="3E21789F0DB30D4793541D3880EEDE54">
    <w:name w:val="3E21789F0DB30D4793541D3880EEDE54"/>
    <w:rsid w:val="009622B2"/>
  </w:style>
  <w:style w:type="character" w:styleId="PlaceholderText">
    <w:name w:val="Placeholder Text"/>
    <w:basedOn w:val="DefaultParagraphFont"/>
    <w:uiPriority w:val="99"/>
    <w:semiHidden/>
    <w:rsid w:val="009622B2"/>
    <w:rPr>
      <w:color w:val="808080"/>
    </w:rPr>
  </w:style>
  <w:style w:type="paragraph" w:customStyle="1" w:styleId="49B6990F307881459FBC723B6D73D4F2">
    <w:name w:val="49B6990F307881459FBC723B6D73D4F2"/>
    <w:rsid w:val="00962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A72F065-CCBB-D545-856B-DE84DB21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28</TotalTime>
  <Pages>14</Pages>
  <Words>1270</Words>
  <Characters>7244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Group Project Individual Report</dc:title>
  <dc:subject/>
  <dc:creator>Punjwani, Zehra</dc:creator>
  <cp:keywords/>
  <dc:description/>
  <cp:lastModifiedBy>Punjwani, Zehra</cp:lastModifiedBy>
  <cp:revision>3</cp:revision>
  <dcterms:created xsi:type="dcterms:W3CDTF">2017-03-10T01:17:00Z</dcterms:created>
  <dcterms:modified xsi:type="dcterms:W3CDTF">2017-03-10T02:14:00Z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